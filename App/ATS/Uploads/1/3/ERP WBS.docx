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163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8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0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3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8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8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33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19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hyperlink r:id="rId11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UK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,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h</w:t>
        </w:r>
        <w:r>
          <w:rPr>
            <w:rFonts w:ascii="Times New Roman" w:hAnsi="Times New Roman" w:cs="Times New Roman" w:eastAsia="Times New Roman"/>
            <w:sz w:val="20"/>
            <w:szCs w:val="20"/>
            <w:spacing w:val="2"/>
            <w:w w:val="100"/>
          </w:rPr>
          <w:t>@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n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f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i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2"/>
            <w:w w:val="100"/>
          </w:rPr>
          <w:t>l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k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UK,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hyperlink r:id="rId12"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spacing w:val="-6"/>
            <w:w w:val="100"/>
          </w:rPr>
          <w:t>y</w:t>
        </w:r>
        <w:r>
          <w:rPr>
            <w:rFonts w:ascii="Times New Roman" w:hAnsi="Times New Roman" w:cs="Times New Roman" w:eastAsia="Times New Roman"/>
            <w:sz w:val="20"/>
            <w:szCs w:val="20"/>
            <w:spacing w:val="4"/>
            <w:w w:val="100"/>
          </w:rPr>
          <w:t>@</w:t>
        </w:r>
        <w:r>
          <w:rPr>
            <w:rFonts w:ascii="Times New Roman" w:hAnsi="Times New Roman" w:cs="Times New Roman" w:eastAsia="Times New Roman"/>
            <w:sz w:val="20"/>
            <w:szCs w:val="20"/>
            <w:spacing w:val="3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n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f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i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l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k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hyperlink r:id="rId13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UK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,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s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h</w:t>
        </w:r>
        <w:r>
          <w:rPr>
            <w:rFonts w:ascii="Times New Roman" w:hAnsi="Times New Roman" w:cs="Times New Roman" w:eastAsia="Times New Roman"/>
            <w:sz w:val="20"/>
            <w:szCs w:val="20"/>
            <w:spacing w:val="3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h</w:t>
        </w:r>
        <w:r>
          <w:rPr>
            <w:rFonts w:ascii="Times New Roman" w:hAnsi="Times New Roman" w:cs="Times New Roman" w:eastAsia="Times New Roman"/>
            <w:sz w:val="20"/>
            <w:szCs w:val="20"/>
            <w:spacing w:val="3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b</w:t>
        </w:r>
        <w:r>
          <w:rPr>
            <w:rFonts w:ascii="Times New Roman" w:hAnsi="Times New Roman" w:cs="Times New Roman" w:eastAsia="Times New Roman"/>
            <w:sz w:val="20"/>
            <w:szCs w:val="20"/>
            <w:spacing w:val="2"/>
            <w:w w:val="100"/>
          </w:rPr>
          <w:t>@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n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f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i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l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k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94"/>
          <w:pgMar w:header="748" w:footer="954" w:top="940" w:bottom="1140" w:left="1320" w:right="1320"/>
          <w:headerReference w:type="even" r:id="rId7"/>
          <w:headerReference w:type="odd" r:id="rId8"/>
          <w:footerReference w:type="even" r:id="rId9"/>
          <w:footerReference w:type="odd" r:id="rId10"/>
          <w:type w:val="continuous"/>
          <w:pgSz w:w="12240" w:h="15840"/>
        </w:sectPr>
      </w:pPr>
      <w:rPr/>
    </w:p>
    <w:p>
      <w:pPr>
        <w:spacing w:before="34" w:after="0" w:line="240" w:lineRule="auto"/>
        <w:ind w:left="120" w:right="360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3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120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3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S;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28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3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14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2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0" w:right="62" w:firstLine="-360"/>
        <w:jc w:val="left"/>
        <w:tabs>
          <w:tab w:pos="720" w:val="left"/>
          <w:tab w:pos="2020" w:val="left"/>
          <w:tab w:pos="4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360" w:right="-20"/>
        <w:jc w:val="left"/>
        <w:tabs>
          <w:tab w:pos="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40" w:bottom="1140" w:left="1320" w:right="1320"/>
          <w:cols w:num="2" w:equalWidth="0">
            <w:col w:w="4516" w:space="572"/>
            <w:col w:w="451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748" w:footer="954" w:top="940" w:bottom="1140" w:left="1320" w:right="1320"/>
          <w:pgSz w:w="12240" w:h="15840"/>
        </w:sectPr>
      </w:pPr>
      <w:rPr/>
    </w:p>
    <w:p>
      <w:pPr>
        <w:spacing w:before="71" w:after="0" w:line="240" w:lineRule="auto"/>
        <w:ind w:left="840" w:right="-51" w:firstLine="-360"/>
        <w:jc w:val="both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left="840" w:right="-52" w:firstLine="-360"/>
        <w:jc w:val="both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39" w:lineRule="auto"/>
        <w:ind w:left="840" w:right="-52" w:firstLine="-360"/>
        <w:jc w:val="both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40" w:right="-57" w:firstLine="-360"/>
        <w:jc w:val="both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6"/>
        </w:rPr>
        <w:t>•</w:t>
      </w:r>
      <w:r>
        <w:rPr>
          <w:rFonts w:ascii="Arial" w:hAnsi="Arial" w:cs="Arial" w:eastAsia="Arial"/>
          <w:sz w:val="20"/>
          <w:szCs w:val="20"/>
          <w:spacing w:val="-55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left="840" w:right="-52" w:firstLine="-360"/>
        <w:jc w:val="both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840" w:right="-52" w:firstLine="-360"/>
        <w:jc w:val="both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40" w:lineRule="auto"/>
        <w:ind w:left="720" w:right="6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720" w:right="64" w:firstLine="-360"/>
        <w:jc w:val="both"/>
        <w:tabs>
          <w:tab w:pos="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720" w:right="62" w:firstLine="-360"/>
        <w:jc w:val="both"/>
        <w:tabs>
          <w:tab w:pos="7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360" w:right="66" w:firstLine="-360"/>
        <w:jc w:val="left"/>
        <w:tabs>
          <w:tab w:pos="360" w:val="left"/>
          <w:tab w:pos="1120" w:val="left"/>
          <w:tab w:pos="2380" w:val="left"/>
          <w:tab w:pos="3460" w:val="left"/>
          <w:tab w:pos="39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1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40" w:bottom="1140" w:left="1320" w:right="1320"/>
          <w:cols w:num="2" w:equalWidth="0">
            <w:col w:w="4516" w:space="572"/>
            <w:col w:w="4512"/>
          </w:cols>
        </w:sectPr>
      </w:pPr>
      <w:rPr/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37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2.771973pt;margin-top:-384.351715pt;width:399.015567pt;height:334.867532pt;mso-position-horizontal-relative:page;mso-position-vertical-relative:paragraph;z-index:-1465" coordorigin="1455,-7687" coordsize="7980,6697">
            <v:group style="position:absolute;left:1457;top:-7686;width:1277;height:331" coordorigin="1457,-7686" coordsize="1277,331">
              <v:shape style="position:absolute;left:1457;top:-7686;width:1277;height:331" coordorigin="1457,-7686" coordsize="1277,331" path="m1457,-7354l2734,-7354,2734,-7686,1457,-7686,1457,-7354e" filled="t" fillcolor="#99B2D1" stroked="f">
                <v:path arrowok="t"/>
                <v:fill/>
              </v:shape>
            </v:group>
            <v:group style="position:absolute;left:1457;top:-7686;width:1277;height:331" coordorigin="1457,-7686" coordsize="1277,331">
              <v:shape style="position:absolute;left:1457;top:-7686;width:1277;height:331" coordorigin="1457,-7686" coordsize="1277,331" path="m1457,-7354l2734,-7354,2734,-7686,1457,-7686,1457,-7354xe" filled="f" stroked="t" strokeweight=".135096pt" strokecolor="#1F497D">
                <v:path arrowok="t"/>
              </v:shape>
              <v:shape style="position:absolute;left:1682;top:-7563;width:826;height:274" type="#_x0000_t75">
                <v:imagedata r:id="rId14" o:title=""/>
              </v:shape>
            </v:group>
            <v:group style="position:absolute;left:3046;top:-7618;width:1277;height:197" coordorigin="3046,-7618" coordsize="1277,197">
              <v:shape style="position:absolute;left:3046;top:-7618;width:1277;height:197" coordorigin="3046,-7618" coordsize="1277,197" path="m3046,-7422l4322,-7422,4322,-7618,3046,-7618,3046,-7422e" filled="t" fillcolor="#99B2D1" stroked="f">
                <v:path arrowok="t"/>
                <v:fill/>
              </v:shape>
            </v:group>
            <v:group style="position:absolute;left:3046;top:-7618;width:1277;height:197" coordorigin="3046,-7618" coordsize="1277,197">
              <v:shape style="position:absolute;left:3046;top:-7618;width:1277;height:197" coordorigin="3046,-7618" coordsize="1277,197" path="m3046,-7422l4322,-7422,4322,-7618,3046,-7618,3046,-7422xe" filled="f" stroked="t" strokeweight=".135096pt" strokecolor="#1F497D">
                <v:path arrowok="t"/>
              </v:shape>
              <v:shape style="position:absolute;left:3334;top:-7554;width:691;height:230" type="#_x0000_t75">
                <v:imagedata r:id="rId15" o:title=""/>
              </v:shape>
            </v:group>
            <v:group style="position:absolute;left:3053;top:-6630;width:1277;height:197" coordorigin="3053,-6630" coordsize="1277,197">
              <v:shape style="position:absolute;left:3053;top:-6630;width:1277;height:197" coordorigin="3053,-6630" coordsize="1277,197" path="m3053,-6433l4330,-6433,4330,-6630,3053,-6630,3053,-6433e" filled="t" fillcolor="#99B2D1" stroked="f">
                <v:path arrowok="t"/>
                <v:fill/>
              </v:shape>
            </v:group>
            <v:group style="position:absolute;left:3053;top:-6630;width:1277;height:197" coordorigin="3053,-6630" coordsize="1277,197">
              <v:shape style="position:absolute;left:3053;top:-6630;width:1277;height:197" coordorigin="3053,-6630" coordsize="1277,197" path="m3053,-6433l4330,-6433,4330,-6630,3053,-6630,3053,-6433xe" filled="f" stroked="t" strokeweight=".135096pt" strokecolor="#1F497D">
                <v:path arrowok="t"/>
              </v:shape>
              <v:shape style="position:absolute;left:3187;top:-6570;width:998;height:245" type="#_x0000_t75">
                <v:imagedata r:id="rId16" o:title=""/>
              </v:shape>
            </v:group>
            <v:group style="position:absolute;left:3053;top:-2967;width:1277;height:197" coordorigin="3053,-2967" coordsize="1277,197">
              <v:shape style="position:absolute;left:3053;top:-2967;width:1277;height:197" coordorigin="3053,-2967" coordsize="1277,197" path="m3053,-2770l4330,-2770,4330,-2967,3053,-2967,3053,-2770e" filled="t" fillcolor="#99B2D1" stroked="f">
                <v:path arrowok="t"/>
                <v:fill/>
              </v:shape>
            </v:group>
            <v:group style="position:absolute;left:3053;top:-2967;width:1277;height:197" coordorigin="3053,-2967" coordsize="1277,197">
              <v:shape style="position:absolute;left:3053;top:-2967;width:1277;height:197" coordorigin="3053,-2967" coordsize="1277,197" path="m3053,-2770l4330,-2770,4330,-2967,3053,-2967,3053,-2770xe" filled="f" stroked="t" strokeweight=".135096pt" strokecolor="#1F497D">
                <v:path arrowok="t"/>
              </v:shape>
              <v:shape style="position:absolute;left:3106;top:-2907;width:1152;height:245" type="#_x0000_t75">
                <v:imagedata r:id="rId17" o:title=""/>
              </v:shape>
            </v:group>
            <v:group style="position:absolute;left:3053;top:-5514;width:1277;height:197" coordorigin="3053,-5514" coordsize="1277,197">
              <v:shape style="position:absolute;left:3053;top:-5514;width:1277;height:197" coordorigin="3053,-5514" coordsize="1277,197" path="m3053,-5317l4330,-5317,4330,-5514,3053,-5514,3053,-5317e" filled="t" fillcolor="#99B2D1" stroked="f">
                <v:path arrowok="t"/>
                <v:fill/>
              </v:shape>
            </v:group>
            <v:group style="position:absolute;left:3053;top:-5514;width:1277;height:197" coordorigin="3053,-5514" coordsize="1277,197">
              <v:shape style="position:absolute;left:3053;top:-5514;width:1277;height:197" coordorigin="3053,-5514" coordsize="1277,197" path="m3053,-5317l4330,-5317,4330,-5514,3053,-5514,3053,-5317xe" filled="f" stroked="t" strokeweight=".135096pt" strokecolor="#1F497D">
                <v:path arrowok="t"/>
              </v:shape>
              <v:shape style="position:absolute;left:3360;top:-5454;width:653;height:245" type="#_x0000_t75">
                <v:imagedata r:id="rId18" o:title=""/>
              </v:shape>
            </v:group>
            <v:group style="position:absolute;left:2892;top:-7520;width:161;height:4651" coordorigin="2892,-7520" coordsize="161,4651">
              <v:shape style="position:absolute;left:2892;top:-7520;width:161;height:4651" coordorigin="2892,-7520" coordsize="161,4651" path="m2892,-7520l2892,-2869,3053,-2869e" filled="f" stroked="t" strokeweight=".135084pt" strokecolor="#1F497D">
                <v:path arrowok="t"/>
              </v:shape>
            </v:group>
            <v:group style="position:absolute;left:2734;top:-7520;width:312;height:2" coordorigin="2734,-7520" coordsize="312,2">
              <v:shape style="position:absolute;left:2734;top:-7520;width:312;height:2" coordorigin="2734,-7520" coordsize="312,0" path="m2734,-7520l3046,-7520e" filled="f" stroked="t" strokeweight=".135084pt" strokecolor="#1F497D">
                <v:path arrowok="t"/>
              </v:shape>
            </v:group>
            <v:group style="position:absolute;left:2892;top:-6778;width:161;height:1363" coordorigin="2892,-6778" coordsize="161,1363">
              <v:shape style="position:absolute;left:2892;top:-6778;width:161;height:1363" coordorigin="2892,-6778" coordsize="161,1363" path="m3053,-5415l2892,-5415,2892,-6778e" filled="f" stroked="t" strokeweight=".135084pt" strokecolor="#1F497D">
                <v:path arrowok="t"/>
              </v:shape>
            </v:group>
            <v:group style="position:absolute;left:4987;top:-5511;width:1277;height:187" coordorigin="4987,-5511" coordsize="1277,187">
              <v:shape style="position:absolute;left:4987;top:-5511;width:1277;height:187" coordorigin="4987,-5511" coordsize="1277,187" path="m4987,-5324l6264,-5324,6264,-5511,4987,-5511,4987,-5324e" filled="t" fillcolor="#99B2D1" stroked="f">
                <v:path arrowok="t"/>
                <v:fill/>
              </v:shape>
            </v:group>
            <v:group style="position:absolute;left:4987;top:-5511;width:1277;height:187" coordorigin="4987,-5511" coordsize="1277,187">
              <v:shape style="position:absolute;left:4987;top:-5511;width:1277;height:187" coordorigin="4987,-5511" coordsize="1277,187" path="m4987,-5324l6264,-5324,6264,-5511,4987,-5511,4987,-5324xe" filled="f" stroked="t" strokeweight=".135096pt" strokecolor="#1F497D">
                <v:path arrowok="t"/>
              </v:shape>
              <v:shape style="position:absolute;left:5059;top:-5451;width:113;height:180" type="#_x0000_t75">
                <v:imagedata r:id="rId19" o:title=""/>
              </v:shape>
              <v:shape style="position:absolute;left:5184;top:-5456;width:998;height:245" type="#_x0000_t75">
                <v:imagedata r:id="rId20" o:title=""/>
              </v:shape>
            </v:group>
            <v:group style="position:absolute;left:8126;top:-5509;width:1277;height:187" coordorigin="8126,-5509" coordsize="1277,187">
              <v:shape style="position:absolute;left:8126;top:-5509;width:1277;height:187" coordorigin="8126,-5509" coordsize="1277,187" path="m8126,-5322l9403,-5322,9403,-5509,8126,-5509,8126,-5322e" filled="t" fillcolor="#99B2D1" stroked="f">
                <v:path arrowok="t"/>
                <v:fill/>
              </v:shape>
            </v:group>
            <v:group style="position:absolute;left:8126;top:-5509;width:1277;height:187" coordorigin="8126,-5509" coordsize="1277,187">
              <v:shape style="position:absolute;left:8126;top:-5509;width:1277;height:187" coordorigin="8126,-5509" coordsize="1277,187" path="m8126,-5322l9403,-5322,9403,-5509,8126,-5509,8126,-5322xe" filled="f" stroked="t" strokeweight=".135096pt" strokecolor="#1F497D">
                <v:path arrowok="t"/>
              </v:shape>
              <v:shape style="position:absolute;left:8263;top:-5509;width:562;height:245" type="#_x0000_t75">
                <v:imagedata r:id="rId21" o:title=""/>
              </v:shape>
              <v:shape style="position:absolute;left:8837;top:-5506;width:422;height:187" type="#_x0000_t75">
                <v:imagedata r:id="rId22" o:title=""/>
              </v:shape>
              <v:shape style="position:absolute;left:8424;top:-5394;width:672;height:180" type="#_x0000_t75">
                <v:imagedata r:id="rId23" o:title=""/>
              </v:shape>
            </v:group>
            <v:group style="position:absolute;left:8126;top:-5185;width:1277;height:190" coordorigin="8126,-5185" coordsize="1277,190">
              <v:shape style="position:absolute;left:8126;top:-5185;width:1277;height:190" coordorigin="8126,-5185" coordsize="1277,190" path="m8126,-4995l9403,-4995,9403,-5185,8126,-5185,8126,-4995e" filled="t" fillcolor="#99B2D1" stroked="f">
                <v:path arrowok="t"/>
                <v:fill/>
              </v:shape>
            </v:group>
            <v:group style="position:absolute;left:8126;top:-5185;width:1277;height:190" coordorigin="8126,-5185" coordsize="1277,190">
              <v:shape style="position:absolute;left:8126;top:-5185;width:1277;height:190" coordorigin="8126,-5185" coordsize="1277,190" path="m8126,-4995l9403,-4995,9403,-5185,8126,-5185,8126,-4995xe" filled="f" stroked="t" strokeweight=".135096pt" strokecolor="#1F497D">
                <v:path arrowok="t"/>
              </v:shape>
              <v:shape style="position:absolute;left:8266;top:-5185;width:979;height:245" type="#_x0000_t75">
                <v:imagedata r:id="rId24" o:title=""/>
              </v:shape>
              <v:shape style="position:absolute;left:8657;top:-5067;width:211;height:180" type="#_x0000_t75">
                <v:imagedata r:id="rId25" o:title=""/>
              </v:shape>
            </v:group>
            <v:group style="position:absolute;left:6264;top:-5418;width:1862;height:2" coordorigin="6264,-5418" coordsize="1862,2">
              <v:shape style="position:absolute;left:6264;top:-5418;width:1862;height:2" coordorigin="6264,-5418" coordsize="1862,2" path="m6264,-5418l8126,-5415e" filled="f" stroked="t" strokeweight=".135084pt" strokecolor="#1F497D">
                <v:path arrowok="t"/>
              </v:shape>
            </v:group>
            <v:group style="position:absolute;left:4330;top:-5458;width:658;height:41" coordorigin="4330,-5458" coordsize="658,41">
              <v:shape style="position:absolute;left:4330;top:-5458;width:658;height:41" coordorigin="4330,-5458" coordsize="658,41" path="m4330,-5458l4330,-5418,4987,-5418e" filled="f" stroked="t" strokeweight=".135084pt" strokecolor="#1F497D">
                <v:path arrowok="t"/>
              </v:shape>
            </v:group>
            <v:group style="position:absolute;left:4968;top:-5086;width:1274;height:190" coordorigin="4968,-5086" coordsize="1274,190">
              <v:shape style="position:absolute;left:4968;top:-5086;width:1274;height:190" coordorigin="4968,-5086" coordsize="1274,190" path="m4968,-4897l6242,-4897,6242,-5086,4968,-5086,4968,-4897e" filled="t" fillcolor="#99B2D1" stroked="f">
                <v:path arrowok="t"/>
                <v:fill/>
              </v:shape>
            </v:group>
            <v:group style="position:absolute;left:4968;top:-5086;width:1274;height:190" coordorigin="4968,-5086" coordsize="1274,190">
              <v:shape style="position:absolute;left:4968;top:-5086;width:1274;height:190" coordorigin="4968,-5086" coordsize="1274,190" path="m4968,-4897l6242,-4897,6242,-5086,4968,-5086,4968,-4897xe" filled="f" stroked="t" strokeweight=".135096pt" strokecolor="#1F497D">
                <v:path arrowok="t"/>
              </v:shape>
              <v:shape style="position:absolute;left:5042;top:-5079;width:1114;height:230" type="#_x0000_t75">
                <v:imagedata r:id="rId26" o:title=""/>
              </v:shape>
              <v:shape style="position:absolute;left:5431;top:-4969;width:346;height:180" type="#_x0000_t75">
                <v:imagedata r:id="rId27" o:title=""/>
              </v:shape>
            </v:group>
            <v:group style="position:absolute;left:4987;top:-4779;width:1277;height:190" coordorigin="4987,-4779" coordsize="1277,190">
              <v:shape style="position:absolute;left:4987;top:-4779;width:1277;height:190" coordorigin="4987,-4779" coordsize="1277,190" path="m4987,-4590l6264,-4590,6264,-4779,4987,-4779,4987,-4590e" filled="t" fillcolor="#99B2D1" stroked="f">
                <v:path arrowok="t"/>
                <v:fill/>
              </v:shape>
            </v:group>
            <v:group style="position:absolute;left:4987;top:-4779;width:1277;height:190" coordorigin="4987,-4779" coordsize="1277,190">
              <v:shape style="position:absolute;left:4987;top:-4779;width:1277;height:190" coordorigin="4987,-4779" coordsize="1277,190" path="m4987,-4590l6264,-4590,6264,-4779,4987,-4779,4987,-4590xe" filled="f" stroked="t" strokeweight=".135096pt" strokecolor="#1F497D">
                <v:path arrowok="t"/>
              </v:shape>
              <v:shape style="position:absolute;left:5198;top:-4722;width:379;height:194" type="#_x0000_t75">
                <v:imagedata r:id="rId28" o:title=""/>
              </v:shape>
              <v:shape style="position:absolute;left:5592;top:-4717;width:461;height:180" type="#_x0000_t75">
                <v:imagedata r:id="rId29" o:title=""/>
              </v:shape>
            </v:group>
            <v:group style="position:absolute;left:4987;top:-4494;width:1277;height:190" coordorigin="4987,-4494" coordsize="1277,190">
              <v:shape style="position:absolute;left:4987;top:-4494;width:1277;height:190" coordorigin="4987,-4494" coordsize="1277,190" path="m4987,-4304l6264,-4304,6264,-4494,4987,-4494,4987,-4304e" filled="t" fillcolor="#99B2D1" stroked="f">
                <v:path arrowok="t"/>
                <v:fill/>
              </v:shape>
            </v:group>
            <v:group style="position:absolute;left:4987;top:-4494;width:1277;height:190" coordorigin="4987,-4494" coordsize="1277,190">
              <v:shape style="position:absolute;left:4987;top:-4494;width:1277;height:190" coordorigin="4987,-4494" coordsize="1277,190" path="m4987,-4304l6264,-4304,6264,-4494,4987,-4494,4987,-4304xe" filled="f" stroked="t" strokeweight=".135096pt" strokecolor="#1F497D">
                <v:path arrowok="t"/>
              </v:shape>
              <v:shape style="position:absolute;left:5388;top:-4436;width:461;height:245" type="#_x0000_t75">
                <v:imagedata r:id="rId30" o:title=""/>
              </v:shape>
            </v:group>
            <v:group style="position:absolute;left:4987;top:-4158;width:1277;height:190" coordorigin="4987,-4158" coordsize="1277,190">
              <v:shape style="position:absolute;left:4987;top:-4158;width:1277;height:190" coordorigin="4987,-4158" coordsize="1277,190" path="m4987,-3968l6264,-3968,6264,-4158,4987,-4158,4987,-3968e" filled="t" fillcolor="#99B2D1" stroked="f">
                <v:path arrowok="t"/>
                <v:fill/>
              </v:shape>
            </v:group>
            <v:group style="position:absolute;left:4987;top:-4158;width:1277;height:190" coordorigin="4987,-4158" coordsize="1277,190">
              <v:shape style="position:absolute;left:4987;top:-4158;width:1277;height:190" coordorigin="4987,-4158" coordsize="1277,190" path="m4987,-3968l6264,-3968,6264,-4158,4987,-4158,4987,-3968xe" filled="f" stroked="t" strokeweight=".135096pt" strokecolor="#1F497D">
                <v:path arrowok="t"/>
              </v:shape>
              <v:shape style="position:absolute;left:5246;top:-4100;width:749;height:245" type="#_x0000_t75">
                <v:imagedata r:id="rId31" o:title=""/>
              </v:shape>
            </v:group>
            <v:group style="position:absolute;left:4987;top:-3829;width:1277;height:187" coordorigin="4987,-3829" coordsize="1277,187">
              <v:shape style="position:absolute;left:4987;top:-3829;width:1277;height:187" coordorigin="4987,-3829" coordsize="1277,187" path="m4987,-3642l6264,-3642,6264,-3829,4987,-3829,4987,-3642e" filled="t" fillcolor="#99B2D1" stroked="f">
                <v:path arrowok="t"/>
                <v:fill/>
              </v:shape>
            </v:group>
            <v:group style="position:absolute;left:4987;top:-3829;width:1277;height:187" coordorigin="4987,-3829" coordsize="1277,187">
              <v:shape style="position:absolute;left:4987;top:-3829;width:1277;height:187" coordorigin="4987,-3829" coordsize="1277,187" path="m4987,-3642l6264,-3642,6264,-3829,4987,-3829,4987,-3642xe" filled="f" stroked="t" strokeweight=".135096pt" strokecolor="#1F497D">
                <v:path arrowok="t"/>
              </v:shape>
              <v:shape style="position:absolute;left:5261;top:-3774;width:730;height:194" type="#_x0000_t75">
                <v:imagedata r:id="rId32" o:title=""/>
              </v:shape>
            </v:group>
            <v:group style="position:absolute;left:4553;top:-5418;width:415;height:427" coordorigin="4553,-5418" coordsize="415,427">
              <v:shape style="position:absolute;left:4553;top:-5418;width:415;height:427" coordorigin="4553,-5418" coordsize="415,427" path="m4968,-4990l4553,-4990,4553,-5418e" filled="f" stroked="t" strokeweight=".135084pt" strokecolor="#1F497D">
                <v:path arrowok="t"/>
              </v:shape>
            </v:group>
            <v:group style="position:absolute;left:8126;top:-4779;width:1277;height:190" coordorigin="8126,-4779" coordsize="1277,190">
              <v:shape style="position:absolute;left:8126;top:-4779;width:1277;height:190" coordorigin="8126,-4779" coordsize="1277,190" path="m8126,-4590l9403,-4590,9403,-4779,8126,-4779,8126,-4590e" filled="t" fillcolor="#99B2D1" stroked="f">
                <v:path arrowok="t"/>
                <v:fill/>
              </v:shape>
            </v:group>
            <v:group style="position:absolute;left:8126;top:-4779;width:1277;height:190" coordorigin="8126,-4779" coordsize="1277,190">
              <v:shape style="position:absolute;left:8126;top:-4779;width:1277;height:190" coordorigin="8126,-4779" coordsize="1277,190" path="m8126,-4590l9403,-4590,9403,-4779,8126,-4779,8126,-4590xe" filled="f" stroked="t" strokeweight=".135096pt" strokecolor="#1F497D">
                <v:path arrowok="t"/>
              </v:shape>
              <v:shape style="position:absolute;left:8304;top:-4779;width:518;height:194" type="#_x0000_t75">
                <v:imagedata r:id="rId33" o:title=""/>
              </v:shape>
              <v:shape style="position:absolute;left:8837;top:-4777;width:384;height:187" type="#_x0000_t75">
                <v:imagedata r:id="rId34" o:title=""/>
              </v:shape>
              <v:shape style="position:absolute;left:8424;top:-4662;width:672;height:180" type="#_x0000_t75">
                <v:imagedata r:id="rId35" o:title=""/>
              </v:shape>
            </v:group>
            <v:group style="position:absolute;left:6264;top:-4686;width:1862;height:2" coordorigin="6264,-4686" coordsize="1862,2">
              <v:shape style="position:absolute;left:6264;top:-4686;width:1862;height:2" coordorigin="6264,-4686" coordsize="1862,0" path="m6264,-4686l8126,-4686e" filled="f" stroked="t" strokeweight=".135084pt" strokecolor="#1F497D">
                <v:path arrowok="t"/>
              </v:shape>
            </v:group>
            <v:group style="position:absolute;left:8158;top:-3838;width:1277;height:187" coordorigin="8158,-3838" coordsize="1277,187">
              <v:shape style="position:absolute;left:8158;top:-3838;width:1277;height:187" coordorigin="8158,-3838" coordsize="1277,187" path="m8158,-3651l9434,-3651,9434,-3838,8158,-3838,8158,-3651e" filled="t" fillcolor="#99B2D1" stroked="f">
                <v:path arrowok="t"/>
                <v:fill/>
              </v:shape>
            </v:group>
            <v:group style="position:absolute;left:8158;top:-3838;width:1277;height:187" coordorigin="8158,-3838" coordsize="1277,187">
              <v:shape style="position:absolute;left:8158;top:-3838;width:1277;height:187" coordorigin="8158,-3838" coordsize="1277,187" path="m8158,-3651l9434,-3651,9434,-3838,8158,-3838,8158,-3651xe" filled="f" stroked="t" strokeweight=".135096pt" strokecolor="#1F497D">
                <v:path arrowok="t"/>
              </v:shape>
              <v:shape style="position:absolute;left:8498;top:-3783;width:595;height:245" type="#_x0000_t75">
                <v:imagedata r:id="rId36" o:title=""/>
              </v:shape>
            </v:group>
            <v:group style="position:absolute;left:8158;top:-3591;width:1277;height:190" coordorigin="8158,-3591" coordsize="1277,190">
              <v:shape style="position:absolute;left:8158;top:-3591;width:1277;height:190" coordorigin="8158,-3591" coordsize="1277,190" path="m8158,-3402l9434,-3402,9434,-3591,8158,-3591,8158,-3402e" filled="t" fillcolor="#99B2D1" stroked="f">
                <v:path arrowok="t"/>
                <v:fill/>
              </v:shape>
            </v:group>
            <v:group style="position:absolute;left:8158;top:-3591;width:1277;height:190" coordorigin="8158,-3591" coordsize="1277,190">
              <v:shape style="position:absolute;left:8158;top:-3591;width:1277;height:190" coordorigin="8158,-3591" coordsize="1277,190" path="m8158,-3402l9434,-3402,9434,-3591,8158,-3591,8158,-3402xe" filled="f" stroked="t" strokeweight=".135096pt" strokecolor="#1F497D">
                <v:path arrowok="t"/>
              </v:shape>
              <v:shape style="position:absolute;left:8489;top:-3534;width:614;height:194" type="#_x0000_t75">
                <v:imagedata r:id="rId37" o:title=""/>
              </v:shape>
            </v:group>
            <v:group style="position:absolute;left:8158;top:-4158;width:1277;height:190" coordorigin="8158,-4158" coordsize="1277,190">
              <v:shape style="position:absolute;left:8158;top:-4158;width:1277;height:190" coordorigin="8158,-4158" coordsize="1277,190" path="m8158,-3968l9434,-3968,9434,-4158,8158,-4158,8158,-3968e" filled="t" fillcolor="#99B2D1" stroked="f">
                <v:path arrowok="t"/>
                <v:fill/>
              </v:shape>
            </v:group>
            <v:group style="position:absolute;left:8158;top:-4158;width:1277;height:190" coordorigin="8158,-4158" coordsize="1277,190">
              <v:shape style="position:absolute;left:8158;top:-4158;width:1277;height:190" coordorigin="8158,-4158" coordsize="1277,190" path="m8158,-3968l9434,-3968,9434,-4158,8158,-4158,8158,-3968xe" filled="f" stroked="t" strokeweight=".135096pt" strokecolor="#1F497D">
                <v:path arrowok="t"/>
              </v:shape>
              <v:shape style="position:absolute;left:8530;top:-4100;width:518;height:245" type="#_x0000_t75">
                <v:imagedata r:id="rId38" o:title=""/>
              </v:shape>
            </v:group>
            <v:group style="position:absolute;left:8158;top:-3327;width:1277;height:190" coordorigin="8158,-3327" coordsize="1277,190">
              <v:shape style="position:absolute;left:8158;top:-3327;width:1277;height:190" coordorigin="8158,-3327" coordsize="1277,190" path="m8158,-3138l9434,-3138,9434,-3327,8158,-3327,8158,-3138e" filled="t" fillcolor="#99B2D1" stroked="f">
                <v:path arrowok="t"/>
                <v:fill/>
              </v:shape>
            </v:group>
            <v:group style="position:absolute;left:8158;top:-3327;width:1277;height:190" coordorigin="8158,-3327" coordsize="1277,190">
              <v:shape style="position:absolute;left:8158;top:-3327;width:1277;height:190" coordorigin="8158,-3327" coordsize="1277,190" path="m8158,-3138l9434,-3138,9434,-3327,8158,-3327,8158,-3138xe" filled="f" stroked="t" strokeweight=".135096pt" strokecolor="#1F497D">
                <v:path arrowok="t"/>
              </v:shape>
              <v:shape style="position:absolute;left:8374;top:-3270;width:902;height:194" type="#_x0000_t75">
                <v:imagedata r:id="rId39" o:title=""/>
              </v:shape>
            </v:group>
            <v:group style="position:absolute;left:6264;top:-4158;width:1894;height:96" coordorigin="6264,-4158" coordsize="1894,96">
              <v:shape style="position:absolute;left:6264;top:-4158;width:1894;height:96" coordorigin="6264,-4158" coordsize="1894,96" path="m6264,-4062l8158,-4062,8158,-4158e" filled="f" stroked="t" strokeweight=".135084pt" strokecolor="#1F497D">
                <v:path arrowok="t"/>
              </v:shape>
            </v:group>
            <v:group style="position:absolute;left:7361;top:-4062;width:797;height:317" coordorigin="7361,-4062" coordsize="797,317">
              <v:shape style="position:absolute;left:7361;top:-4062;width:797;height:317" coordorigin="7361,-4062" coordsize="797,317" path="m8158,-3745l7361,-3745,7361,-4062e" filled="f" stroked="t" strokeweight=".135084pt" strokecolor="#1F497D">
                <v:path arrowok="t"/>
              </v:shape>
            </v:group>
            <v:group style="position:absolute;left:7361;top:-3745;width:797;height:250" coordorigin="7361,-3745" coordsize="797,250">
              <v:shape style="position:absolute;left:7361;top:-3745;width:797;height:250" coordorigin="7361,-3745" coordsize="797,250" path="m8158,-3495l7361,-3495,7361,-3745e" filled="f" stroked="t" strokeweight=".135084pt" strokecolor="#1F497D">
                <v:path arrowok="t"/>
              </v:shape>
            </v:group>
            <v:group style="position:absolute;left:7361;top:-3519;width:797;height:288" coordorigin="7361,-3519" coordsize="797,288">
              <v:shape style="position:absolute;left:7361;top:-3519;width:797;height:288" coordorigin="7361,-3519" coordsize="797,288" path="m8158,-3231l7361,-3231,7361,-3519e" filled="f" stroked="t" strokeweight=".135084pt" strokecolor="#1F497D">
                <v:path arrowok="t"/>
              </v:shape>
            </v:group>
            <v:group style="position:absolute;left:4553;top:-4990;width:434;height:305" coordorigin="4553,-4990" coordsize="434,305">
              <v:shape style="position:absolute;left:4553;top:-4990;width:434;height:305" coordorigin="4553,-4990" coordsize="434,305" path="m4987,-4686l4553,-4686,4553,-4990e" filled="f" stroked="t" strokeweight=".135084pt" strokecolor="#1F497D">
                <v:path arrowok="t"/>
              </v:shape>
            </v:group>
            <v:group style="position:absolute;left:4553;top:-4690;width:434;height:293" coordorigin="4553,-4690" coordsize="434,293">
              <v:shape style="position:absolute;left:4553;top:-4690;width:434;height:293" coordorigin="4553,-4690" coordsize="434,293" path="m4987,-4398l4553,-4398,4553,-4690e" filled="f" stroked="t" strokeweight=".135084pt" strokecolor="#1F497D">
                <v:path arrowok="t"/>
              </v:shape>
            </v:group>
            <v:group style="position:absolute;left:4553;top:-4398;width:434;height:336" coordorigin="4553,-4398" coordsize="434,336">
              <v:shape style="position:absolute;left:4553;top:-4398;width:434;height:336" coordorigin="4553,-4398" coordsize="434,336" path="m4987,-4062l4553,-4062,4553,-4398e" filled="f" stroked="t" strokeweight=".135084pt" strokecolor="#1F497D">
                <v:path arrowok="t"/>
              </v:shape>
            </v:group>
            <v:group style="position:absolute;left:4553;top:-4062;width:434;height:326" coordorigin="4553,-4062" coordsize="434,326">
              <v:shape style="position:absolute;left:4553;top:-4062;width:434;height:326" coordorigin="4553,-4062" coordsize="434,326" path="m4987,-3735l4553,-3735,4553,-4062e" filled="f" stroked="t" strokeweight=".135084pt" strokecolor="#1F497D">
                <v:path arrowok="t"/>
              </v:shape>
            </v:group>
            <v:group style="position:absolute;left:4987;top:-3495;width:1277;height:190" coordorigin="4987,-3495" coordsize="1277,190">
              <v:shape style="position:absolute;left:4987;top:-3495;width:1277;height:190" coordorigin="4987,-3495" coordsize="1277,190" path="m4987,-3306l6264,-3306,6264,-3495,4987,-3495,4987,-3306e" filled="t" fillcolor="#99B2D1" stroked="f">
                <v:path arrowok="t"/>
                <v:fill/>
              </v:shape>
            </v:group>
            <v:group style="position:absolute;left:4987;top:-3495;width:1277;height:190" coordorigin="4987,-3495" coordsize="1277,190">
              <v:shape style="position:absolute;left:4987;top:-3495;width:1277;height:190" coordorigin="4987,-3495" coordsize="1277,190" path="m4987,-3306l6264,-3306,6264,-3495,4987,-3495,4987,-3306xe" filled="f" stroked="t" strokeweight=".135096pt" strokecolor="#1F497D">
                <v:path arrowok="t"/>
              </v:shape>
              <v:shape style="position:absolute;left:5297;top:-3433;width:170;height:230" type="#_x0000_t75">
                <v:imagedata r:id="rId40" o:title=""/>
              </v:shape>
              <v:shape style="position:absolute;left:5479;top:-3438;width:461;height:245" type="#_x0000_t75">
                <v:imagedata r:id="rId41" o:title=""/>
              </v:shape>
            </v:group>
            <v:group style="position:absolute;left:4553;top:-3735;width:434;height:336" coordorigin="4553,-3735" coordsize="434,336">
              <v:shape style="position:absolute;left:4553;top:-3735;width:434;height:336" coordorigin="4553,-3735" coordsize="434,336" path="m4987,-3399l4553,-3399,4553,-3735e" filled="f" stroked="t" strokeweight=".135084pt" strokecolor="#1F497D">
                <v:path arrowok="t"/>
              </v:shape>
            </v:group>
            <v:group style="position:absolute;left:2734;top:-1664;width:319;height:328" coordorigin="2734,-1664" coordsize="319,328">
              <v:shape style="position:absolute;left:2734;top:-1664;width:319;height:328" coordorigin="2734,-1664" coordsize="319,328" path="m2903,-1664l2834,-1651,2780,-1615,2745,-1561,2734,-1501,2735,-1477,2757,-1414,2801,-1366,2860,-1339,2882,-1336,2906,-1337,2971,-1358,3019,-1401,3047,-1458,3053,-1501,3051,-1524,3029,-1587,2985,-1635,2925,-1661,2903,-1664e" filled="t" fillcolor="#99B2D1" stroked="f">
                <v:path arrowok="t"/>
                <v:fill/>
              </v:shape>
            </v:group>
            <v:group style="position:absolute;left:2734;top:-1664;width:319;height:328" coordorigin="2734,-1664" coordsize="319,328">
              <v:shape style="position:absolute;left:2734;top:-1664;width:319;height:328" coordorigin="2734,-1664" coordsize="319,328" path="m2734,-1501l2747,-1434,2785,-1380,2839,-1345,2882,-1336,2906,-1337,2971,-1358,3019,-1401,3047,-1458,3053,-1501,3051,-1524,3047,-1547,3016,-1605,2966,-1646,2903,-1664,2878,-1662,2814,-1641,2766,-1599,2738,-1540,2734,-1518,2734,-1501xe" filled="f" stroked="t" strokeweight=".135096pt" strokecolor="#1F497D">
                <v:path arrowok="t"/>
              </v:shape>
              <v:shape style="position:absolute;left:2861;top:-1542;width:58;height:202" type="#_x0000_t75">
                <v:imagedata r:id="rId42" o:title=""/>
              </v:shape>
            </v:group>
            <v:group style="position:absolute;left:2892;top:-2869;width:50;height:1205" coordorigin="2892,-2869" coordsize="50,1205">
              <v:shape style="position:absolute;left:2892;top:-2869;width:50;height:1205" coordorigin="2892,-2869" coordsize="50,1205" path="m2892,-1664l2892,-2869,2942,-2869e" filled="f" stroked="t" strokeweight=".135084pt" strokecolor="#1F497D">
                <v:path arrowok="t"/>
              </v:shape>
            </v:group>
            <v:group style="position:absolute;left:4968;top:-2967;width:1274;height:197" coordorigin="4968,-2967" coordsize="1274,197">
              <v:shape style="position:absolute;left:4968;top:-2967;width:1274;height:197" coordorigin="4968,-2967" coordsize="1274,197" path="m4968,-2770l6242,-2770,6242,-2967,4968,-2967,4968,-2770e" filled="t" fillcolor="#99B2D1" stroked="f">
                <v:path arrowok="t"/>
                <v:fill/>
              </v:shape>
            </v:group>
            <v:group style="position:absolute;left:4968;top:-2967;width:1274;height:197" coordorigin="4968,-2967" coordsize="1274,197">
              <v:shape style="position:absolute;left:4968;top:-2967;width:1274;height:197" coordorigin="4968,-2967" coordsize="1274,197" path="m4968,-2770l6242,-2770,6242,-2967,4968,-2967,4968,-2770xe" filled="f" stroked="t" strokeweight=".135096pt" strokecolor="#1F497D">
                <v:path arrowok="t"/>
              </v:shape>
              <v:shape style="position:absolute;left:5196;top:-2907;width:480;height:245" type="#_x0000_t75">
                <v:imagedata r:id="rId43" o:title=""/>
              </v:shape>
              <v:shape style="position:absolute;left:5717;top:-2907;width:288;height:194" type="#_x0000_t75">
                <v:imagedata r:id="rId44" o:title=""/>
              </v:shape>
            </v:group>
            <v:group style="position:absolute;left:8158;top:-2967;width:1277;height:197" coordorigin="8158,-2967" coordsize="1277,197">
              <v:shape style="position:absolute;left:8158;top:-2967;width:1277;height:197" coordorigin="8158,-2967" coordsize="1277,197" path="m8158,-2770l9434,-2770,9434,-2967,8158,-2967,8158,-2770e" filled="t" fillcolor="#99B2D1" stroked="f">
                <v:path arrowok="t"/>
                <v:fill/>
              </v:shape>
            </v:group>
            <v:group style="position:absolute;left:8158;top:-2967;width:1277;height:197" coordorigin="8158,-2967" coordsize="1277,197">
              <v:shape style="position:absolute;left:8158;top:-2967;width:1277;height:197" coordorigin="8158,-2967" coordsize="1277,197" path="m8158,-2770l9434,-2770,9434,-2967,8158,-2967,8158,-2770xe" filled="f" stroked="t" strokeweight=".135096pt" strokecolor="#1F497D">
                <v:path arrowok="t"/>
              </v:shape>
              <v:shape style="position:absolute;left:8386;top:-2902;width:806;height:230" type="#_x0000_t75">
                <v:imagedata r:id="rId45" o:title=""/>
              </v:shape>
            </v:group>
            <v:group style="position:absolute;left:8158;top:-2638;width:1277;height:199" coordorigin="8158,-2638" coordsize="1277,199">
              <v:shape style="position:absolute;left:8158;top:-2638;width:1277;height:199" coordorigin="8158,-2638" coordsize="1277,199" path="m8158,-2439l9434,-2439,9434,-2638,8158,-2638,8158,-2439e" filled="t" fillcolor="#99B2D1" stroked="f">
                <v:path arrowok="t"/>
                <v:fill/>
              </v:shape>
            </v:group>
            <v:group style="position:absolute;left:8158;top:-2638;width:1277;height:199" coordorigin="8158,-2638" coordsize="1277,199">
              <v:shape style="position:absolute;left:8158;top:-2638;width:1277;height:199" coordorigin="8158,-2638" coordsize="1277,199" path="m8158,-2439l9434,-2439,9434,-2638,8158,-2638,8158,-2439xe" filled="f" stroked="t" strokeweight=".135096pt" strokecolor="#1F497D">
                <v:path arrowok="t"/>
              </v:shape>
              <v:shape style="position:absolute;left:8460;top:-2578;width:653;height:245" type="#_x0000_t75">
                <v:imagedata r:id="rId46" o:title=""/>
              </v:shape>
            </v:group>
            <v:group style="position:absolute;left:8158;top:-2310;width:1277;height:199" coordorigin="8158,-2310" coordsize="1277,199">
              <v:shape style="position:absolute;left:8158;top:-2310;width:1277;height:199" coordorigin="8158,-2310" coordsize="1277,199" path="m8158,-2110l9434,-2110,9434,-2310,8158,-2310,8158,-2110e" filled="t" fillcolor="#99B2D1" stroked="f">
                <v:path arrowok="t"/>
                <v:fill/>
              </v:shape>
            </v:group>
            <v:group style="position:absolute;left:8158;top:-2310;width:1277;height:199" coordorigin="8158,-2310" coordsize="1277,199">
              <v:shape style="position:absolute;left:8158;top:-2310;width:1277;height:199" coordorigin="8158,-2310" coordsize="1277,199" path="m8158,-2110l9434,-2110,9434,-2310,8158,-2310,8158,-2110xe" filled="f" stroked="t" strokeweight=".135096pt" strokecolor="#1F497D">
                <v:path arrowok="t"/>
              </v:shape>
              <v:shape style="position:absolute;left:8383;top:-2247;width:826;height:245" type="#_x0000_t75">
                <v:imagedata r:id="rId47" o:title=""/>
              </v:shape>
            </v:group>
            <v:group style="position:absolute;left:6242;top:-2869;width:1915;height:2" coordorigin="6242,-2869" coordsize="1915,2">
              <v:shape style="position:absolute;left:6242;top:-2869;width:1915;height:2" coordorigin="6242,-2869" coordsize="1915,0" path="m6242,-2869l8158,-2869e" filled="f" stroked="t" strokeweight=".135084pt" strokecolor="#1F497D">
                <v:path arrowok="t"/>
              </v:shape>
            </v:group>
            <v:group style="position:absolute;left:7361;top:-2869;width:797;height:329" coordorigin="7361,-2869" coordsize="797,329">
              <v:shape style="position:absolute;left:7361;top:-2869;width:797;height:329" coordorigin="7361,-2869" coordsize="797,329" path="m8158,-2540l7361,-2540,7361,-2869e" filled="f" stroked="t" strokeweight=".135084pt" strokecolor="#1F497D">
                <v:path arrowok="t"/>
              </v:shape>
            </v:group>
            <v:group style="position:absolute;left:7361;top:-2540;width:797;height:331" coordorigin="7361,-2540" coordsize="797,331">
              <v:shape style="position:absolute;left:7361;top:-2540;width:797;height:331" coordorigin="7361,-2540" coordsize="797,331" path="m8158,-2209l7361,-2209,7361,-2540e" filled="f" stroked="t" strokeweight=".135084pt" strokecolor="#1F497D">
                <v:path arrowok="t"/>
              </v:shape>
            </v:group>
            <v:group style="position:absolute;left:4330;top:-2869;width:638;height:2" coordorigin="4330,-2869" coordsize="638,2">
              <v:shape style="position:absolute;left:4330;top:-2869;width:638;height:2" coordorigin="4330,-2869" coordsize="638,0" path="m4968,-2869l4330,-2869e" filled="f" stroked="t" strokeweight=".135084pt" strokecolor="#1F497D">
                <v:path arrowok="t"/>
              </v:shape>
            </v:group>
            <v:group style="position:absolute;left:4956;top:-7302;width:1274;height:190" coordorigin="4956,-7302" coordsize="1274,190">
              <v:shape style="position:absolute;left:4956;top:-7302;width:1274;height:190" coordorigin="4956,-7302" coordsize="1274,190" path="m4956,-7112l6230,-7112,6230,-7302,4956,-7302,4956,-7112e" filled="t" fillcolor="#99B2D1" stroked="f">
                <v:path arrowok="t"/>
                <v:fill/>
              </v:shape>
            </v:group>
            <v:group style="position:absolute;left:4956;top:-7302;width:1274;height:190" coordorigin="4956,-7302" coordsize="1274,190">
              <v:shape style="position:absolute;left:4956;top:-7302;width:1274;height:190" coordorigin="4956,-7302" coordsize="1274,190" path="m4956,-7112l6230,-7112,6230,-7302,4956,-7302,4956,-7112xe" filled="f" stroked="t" strokeweight=".135096pt" strokecolor="#1F497D">
                <v:path arrowok="t"/>
              </v:shape>
              <v:shape style="position:absolute;left:5206;top:-7244;width:768;height:245" type="#_x0000_t75">
                <v:imagedata r:id="rId48" o:title=""/>
              </v:shape>
            </v:group>
            <v:group style="position:absolute;left:4956;top:-6982;width:1274;height:187" coordorigin="4956,-6982" coordsize="1274,187">
              <v:shape style="position:absolute;left:4956;top:-6982;width:1274;height:187" coordorigin="4956,-6982" coordsize="1274,187" path="m4956,-6795l6230,-6795,6230,-6982,4956,-6982,4956,-6795e" filled="t" fillcolor="#99B2D1" stroked="f">
                <v:path arrowok="t"/>
                <v:fill/>
              </v:shape>
            </v:group>
            <v:group style="position:absolute;left:4956;top:-6982;width:1274;height:187" coordorigin="4956,-6982" coordsize="1274,187">
              <v:shape style="position:absolute;left:4956;top:-6982;width:1274;height:187" coordorigin="4956,-6982" coordsize="1274,187" path="m4956,-6795l6230,-6795,6230,-6982,4956,-6982,4956,-6795xe" filled="f" stroked="t" strokeweight=".135096pt" strokecolor="#1F497D">
                <v:path arrowok="t"/>
              </v:shape>
              <v:shape style="position:absolute;left:5172;top:-6982;width:557;height:245" type="#_x0000_t75">
                <v:imagedata r:id="rId49" o:title=""/>
              </v:shape>
              <v:shape style="position:absolute;left:5746;top:-6982;width:269;height:245" type="#_x0000_t75">
                <v:imagedata r:id="rId50" o:title=""/>
              </v:shape>
              <v:shape style="position:absolute;left:5309;top:-6872;width:552;height:194" type="#_x0000_t75">
                <v:imagedata r:id="rId51" o:title=""/>
              </v:shape>
            </v:group>
            <v:group style="position:absolute;left:4956;top:-7618;width:1274;height:187" coordorigin="4956,-7618" coordsize="1274,187">
              <v:shape style="position:absolute;left:4956;top:-7618;width:1274;height:187" coordorigin="4956,-7618" coordsize="1274,187" path="m4956,-7431l6230,-7431,6230,-7618,4956,-7618,4956,-7431e" filled="t" fillcolor="#99B2D1" stroked="f">
                <v:path arrowok="t"/>
                <v:fill/>
              </v:shape>
            </v:group>
            <v:group style="position:absolute;left:4956;top:-7618;width:1274;height:187" coordorigin="4956,-7618" coordsize="1274,187">
              <v:shape style="position:absolute;left:4956;top:-7618;width:1274;height:187" coordorigin="4956,-7618" coordsize="1274,187" path="m4956,-7431l6230,-7431,6230,-7618,4956,-7618,4956,-7431xe" filled="f" stroked="t" strokeweight=".135096pt" strokecolor="#1F497D">
                <v:path arrowok="t"/>
              </v:shape>
              <v:shape style="position:absolute;left:5141;top:-7618;width:902;height:245" type="#_x0000_t75">
                <v:imagedata r:id="rId52" o:title=""/>
              </v:shape>
              <v:shape style="position:absolute;left:5405;top:-7508;width:365;height:245" type="#_x0000_t75">
                <v:imagedata r:id="rId53" o:title=""/>
              </v:shape>
            </v:group>
            <v:group style="position:absolute;left:4956;top:-6625;width:1274;height:187" coordorigin="4956,-6625" coordsize="1274,187">
              <v:shape style="position:absolute;left:4956;top:-6625;width:1274;height:187" coordorigin="4956,-6625" coordsize="1274,187" path="m4956,-6438l6230,-6438,6230,-6625,4956,-6625,4956,-6438e" filled="t" fillcolor="#99B2D1" stroked="f">
                <v:path arrowok="t"/>
                <v:fill/>
              </v:shape>
            </v:group>
            <v:group style="position:absolute;left:4956;top:-6625;width:1274;height:187" coordorigin="4956,-6625" coordsize="1274,187">
              <v:shape style="position:absolute;left:4956;top:-6625;width:1274;height:187" coordorigin="4956,-6625" coordsize="1274,187" path="m4956,-6438l6230,-6438,6230,-6625,4956,-6625,4956,-6438xe" filled="f" stroked="t" strokeweight=".135096pt" strokecolor="#1F497D">
                <v:path arrowok="t"/>
              </v:shape>
              <v:shape style="position:absolute;left:5069;top:-6570;width:1037;height:245" type="#_x0000_t75">
                <v:imagedata r:id="rId54" o:title=""/>
              </v:shape>
            </v:group>
            <v:group style="position:absolute;left:4322;top:-7570;width:634;height:46" coordorigin="4322,-7570" coordsize="634,46">
              <v:shape style="position:absolute;left:4322;top:-7570;width:634;height:46" coordorigin="4322,-7570" coordsize="634,46" path="m4956,-7525l4322,-7525,4322,-7570e" filled="f" stroked="t" strokeweight=".135084pt" strokecolor="#1F497D">
                <v:path arrowok="t"/>
              </v:shape>
            </v:group>
            <v:group style="position:absolute;left:4649;top:-7520;width:307;height:312" coordorigin="4649,-7520" coordsize="307,312">
              <v:shape style="position:absolute;left:4649;top:-7520;width:307;height:312" coordorigin="4649,-7520" coordsize="307,312" path="m4956,-7208l4649,-7208,4649,-7520e" filled="f" stroked="t" strokeweight=".135084pt" strokecolor="#1F497D">
                <v:path arrowok="t"/>
              </v:shape>
            </v:group>
            <v:group style="position:absolute;left:4649;top:-7203;width:307;height:314" coordorigin="4649,-7203" coordsize="307,314">
              <v:shape style="position:absolute;left:4649;top:-7203;width:307;height:314" coordorigin="4649,-7203" coordsize="307,314" path="m4956,-6889l4649,-6889,4649,-7203e" filled="f" stroked="t" strokeweight=".135084pt" strokecolor="#1F497D">
                <v:path arrowok="t"/>
              </v:shape>
            </v:group>
            <v:group style="position:absolute;left:4330;top:-6531;width:626;height:2" coordorigin="4330,-6531" coordsize="626,2">
              <v:shape style="position:absolute;left:4330;top:-6531;width:626;height:2" coordorigin="4330,-6531" coordsize="626,0" path="m4956,-6531l4330,-6531e" filled="f" stroked="t" strokeweight=".135084pt" strokecolor="#1F497D">
                <v:path arrowok="t"/>
              </v:shape>
            </v:group>
            <v:group style="position:absolute;left:8765;top:-6462;width:2;height:168" coordorigin="8765,-6462" coordsize="2,168">
              <v:shape style="position:absolute;left:8765;top:-6462;width:2;height:168" coordorigin="8765,-6462" coordsize="0,168" path="m8765,-6294l8765,-6462e" filled="f" stroked="t" strokeweight=".135084pt" strokecolor="#000000">
                <v:path arrowok="t"/>
              </v:shape>
            </v:group>
            <v:group style="position:absolute;left:8126;top:-6968;width:1277;height:187" coordorigin="8126,-6968" coordsize="1277,187">
              <v:shape style="position:absolute;left:8126;top:-6968;width:1277;height:187" coordorigin="8126,-6968" coordsize="1277,187" path="m8126,-6781l9403,-6781,9403,-6968,8126,-6968,8126,-6781e" filled="t" fillcolor="#99B2D1" stroked="f">
                <v:path arrowok="t"/>
                <v:fill/>
              </v:shape>
            </v:group>
            <v:group style="position:absolute;left:8126;top:-6968;width:1277;height:187" coordorigin="8126,-6968" coordsize="1277,187">
              <v:shape style="position:absolute;left:8126;top:-6968;width:1277;height:187" coordorigin="8126,-6968" coordsize="1277,187" path="m8126,-6781l9403,-6781,9403,-6968,8126,-6968,8126,-6781xe" filled="f" stroked="t" strokeweight=".135096pt" strokecolor="#1F497D">
                <v:path arrowok="t"/>
              </v:shape>
              <v:shape style="position:absolute;left:8371;top:-6968;width:787;height:245" type="#_x0000_t75">
                <v:imagedata r:id="rId55" o:title=""/>
              </v:shape>
              <v:shape style="position:absolute;left:8534;top:-6853;width:461;height:180" type="#_x0000_t75">
                <v:imagedata r:id="rId56" o:title=""/>
              </v:shape>
            </v:group>
            <v:group style="position:absolute;left:8126;top:-6651;width:1277;height:190" coordorigin="8126,-6651" coordsize="1277,190">
              <v:shape style="position:absolute;left:8126;top:-6651;width:1277;height:190" coordorigin="8126,-6651" coordsize="1277,190" path="m8126,-6462l9403,-6462,9403,-6651,8126,-6651,8126,-6462e" filled="t" fillcolor="#99B2D1" stroked="f">
                <v:path arrowok="t"/>
                <v:fill/>
              </v:shape>
            </v:group>
            <v:group style="position:absolute;left:8126;top:-6651;width:1277;height:190" coordorigin="8126,-6651" coordsize="1277,190">
              <v:shape style="position:absolute;left:8126;top:-6651;width:1277;height:190" coordorigin="8126,-6651" coordsize="1277,190" path="m8126,-6462l9403,-6462,9403,-6651,8126,-6651,8126,-6462xe" filled="f" stroked="t" strokeweight=".135096pt" strokecolor="#1F497D">
                <v:path arrowok="t"/>
              </v:shape>
              <v:shape style="position:absolute;left:8290;top:-6651;width:941;height:245" type="#_x0000_t75">
                <v:imagedata r:id="rId57" o:title=""/>
              </v:shape>
              <v:shape style="position:absolute;left:8534;top:-6534;width:461;height:180" type="#_x0000_t75">
                <v:imagedata r:id="rId58" o:title=""/>
              </v:shape>
            </v:group>
            <v:group style="position:absolute;left:8126;top:-7287;width:1277;height:187" coordorigin="8126,-7287" coordsize="1277,187">
              <v:shape style="position:absolute;left:8126;top:-7287;width:1277;height:187" coordorigin="8126,-7287" coordsize="1277,187" path="m8126,-7100l9403,-7100,9403,-7287,8126,-7287,8126,-7100e" filled="t" fillcolor="#99B2D1" stroked="f">
                <v:path arrowok="t"/>
                <v:fill/>
              </v:shape>
            </v:group>
            <v:group style="position:absolute;left:8126;top:-7287;width:1277;height:187" coordorigin="8126,-7287" coordsize="1277,187">
              <v:shape style="position:absolute;left:8126;top:-7287;width:1277;height:187" coordorigin="8126,-7287" coordsize="1277,187" path="m8126,-7100l9403,-7100,9403,-7287,8126,-7287,8126,-7100xe" filled="f" stroked="t" strokeweight=".135096pt" strokecolor="#1F497D">
                <v:path arrowok="t"/>
              </v:shape>
              <v:shape style="position:absolute;left:8328;top:-7287;width:864;height:194" type="#_x0000_t75">
                <v:imagedata r:id="rId59" o:title=""/>
              </v:shape>
              <v:shape style="position:absolute;left:8554;top:-7170;width:403;height:230" type="#_x0000_t75">
                <v:imagedata r:id="rId60" o:title=""/>
              </v:shape>
            </v:group>
            <v:group style="position:absolute;left:8126;top:-6294;width:1277;height:190" coordorigin="8126,-6294" coordsize="1277,190">
              <v:shape style="position:absolute;left:8126;top:-6294;width:1277;height:190" coordorigin="8126,-6294" coordsize="1277,190" path="m8126,-6104l9403,-6104,9403,-6294,8126,-6294,8126,-6104e" filled="t" fillcolor="#99B2D1" stroked="f">
                <v:path arrowok="t"/>
                <v:fill/>
              </v:shape>
            </v:group>
            <v:group style="position:absolute;left:8126;top:-6294;width:1277;height:190" coordorigin="8126,-6294" coordsize="1277,190">
              <v:shape style="position:absolute;left:8126;top:-6294;width:1277;height:190" coordorigin="8126,-6294" coordsize="1277,190" path="m8126,-6104l9403,-6104,9403,-6294,8126,-6294,8126,-6104xe" filled="f" stroked="t" strokeweight=".135096pt" strokecolor="#1F497D">
                <v:path arrowok="t"/>
              </v:shape>
              <v:shape style="position:absolute;left:8225;top:-6236;width:1075;height:245" type="#_x0000_t75">
                <v:imagedata r:id="rId61" o:title=""/>
              </v:shape>
            </v:group>
            <v:group style="position:absolute;left:8126;top:-5962;width:1277;height:187" coordorigin="8126,-5962" coordsize="1277,187">
              <v:shape style="position:absolute;left:8126;top:-5962;width:1277;height:187" coordorigin="8126,-5962" coordsize="1277,187" path="m8126,-5775l9403,-5775,9403,-5962,8126,-5962,8126,-5775e" filled="t" fillcolor="#99B2D1" stroked="f">
                <v:path arrowok="t"/>
                <v:fill/>
              </v:shape>
            </v:group>
            <v:group style="position:absolute;left:8126;top:-5962;width:1277;height:187" coordorigin="8126,-5962" coordsize="1277,187">
              <v:shape style="position:absolute;left:8126;top:-5962;width:1277;height:187" coordorigin="8126,-5962" coordsize="1277,187" path="m8126,-5775l9403,-5775,9403,-5962,8126,-5962,8126,-5775xe" filled="f" stroked="t" strokeweight=".135096pt" strokecolor="#1F497D">
                <v:path arrowok="t"/>
              </v:shape>
              <v:shape style="position:absolute;left:8417;top:-5962;width:691;height:245" type="#_x0000_t75">
                <v:imagedata r:id="rId62" o:title=""/>
              </v:shape>
              <v:shape style="position:absolute;left:8534;top:-5845;width:461;height:180" type="#_x0000_t75">
                <v:imagedata r:id="rId63" o:title=""/>
              </v:shape>
            </v:group>
            <v:group style="position:absolute;left:6230;top:-6531;width:1896;height:26" coordorigin="6230,-6531" coordsize="1896,26">
              <v:shape style="position:absolute;left:6230;top:-6531;width:1896;height:26" coordorigin="6230,-6531" coordsize="1896,26" path="m8126,-6531l6230,-6531,6230,-6505e" filled="f" stroked="t" strokeweight=".135084pt" strokecolor="#1F497D">
                <v:path arrowok="t"/>
              </v:shape>
            </v:group>
            <v:group style="position:absolute;left:7361;top:-6531;width:766;height:334" coordorigin="7361,-6531" coordsize="766,334">
              <v:shape style="position:absolute;left:7361;top:-6531;width:766;height:334" coordorigin="7361,-6531" coordsize="766,334" path="m8126,-6198l7361,-6198,7361,-6531e" filled="f" stroked="t" strokeweight=".135084pt" strokecolor="#1F497D">
                <v:path arrowok="t"/>
              </v:shape>
            </v:group>
            <v:group style="position:absolute;left:7361;top:-6200;width:766;height:331" coordorigin="7361,-6200" coordsize="766,331">
              <v:shape style="position:absolute;left:7361;top:-6200;width:766;height:331" coordorigin="7361,-6200" coordsize="766,331" path="m8126,-5869l7361,-5869,7361,-6200e" filled="f" stroked="t" strokeweight=".135084pt" strokecolor="#1F497D">
                <v:path arrowok="t"/>
              </v:shape>
            </v:group>
            <v:group style="position:absolute;left:7361;top:-6874;width:766;height:343" coordorigin="7361,-6874" coordsize="766,343">
              <v:shape style="position:absolute;left:7361;top:-6874;width:766;height:343" coordorigin="7361,-6874" coordsize="766,343" path="m8126,-6874l7361,-6874,7361,-6531e" filled="f" stroked="t" strokeweight=".135084pt" strokecolor="#1F497D">
                <v:path arrowok="t"/>
              </v:shape>
            </v:group>
            <v:group style="position:absolute;left:7361;top:-7194;width:766;height:319" coordorigin="7361,-7194" coordsize="766,319">
              <v:shape style="position:absolute;left:7361;top:-7194;width:766;height:319" coordorigin="7361,-7194" coordsize="766,319" path="m8126,-7194l7361,-7194,7361,-6874e" filled="f" stroked="t" strokeweight=".135084pt" strokecolor="#1F497D">
                <v:path arrowok="t"/>
              </v:shape>
            </v:group>
            <v:group style="position:absolute;left:5626;top:-4304;width:2;height:146" coordorigin="5626,-4304" coordsize="2,146">
              <v:shape style="position:absolute;left:5626;top:-4304;width:2;height:146" coordorigin="5626,-4304" coordsize="0,146" path="m5626,-4158l5626,-4304e" filled="f" stroked="t" strokeweight=".135084pt" strokecolor="#1F497D">
                <v:path arrowok="t"/>
              </v:shape>
            </v:group>
            <v:group style="position:absolute;left:8158;top:-2012;width:1277;height:199" coordorigin="8158,-2012" coordsize="1277,199">
              <v:shape style="position:absolute;left:8158;top:-2012;width:1277;height:199" coordorigin="8158,-2012" coordsize="1277,199" path="m8158,-1813l9434,-1813,9434,-2012,8158,-2012,8158,-1813e" filled="t" fillcolor="#99B2D1" stroked="f">
                <v:path arrowok="t"/>
                <v:fill/>
              </v:shape>
            </v:group>
            <v:group style="position:absolute;left:8158;top:-2012;width:1277;height:199" coordorigin="8158,-2012" coordsize="1277,199">
              <v:shape style="position:absolute;left:8158;top:-2012;width:1277;height:199" coordorigin="8158,-2012" coordsize="1277,199" path="m8158,-1813l9434,-1813,9434,-2012,8158,-2012,8158,-1813xe" filled="f" stroked="t" strokeweight=".135096pt" strokecolor="#1F497D">
                <v:path arrowok="t"/>
              </v:shape>
              <v:shape style="position:absolute;left:8251;top:-1950;width:1075;height:245" type="#_x0000_t75">
                <v:imagedata r:id="rId64" o:title=""/>
              </v:shape>
            </v:group>
            <v:group style="position:absolute;left:8158;top:-1681;width:1277;height:197" coordorigin="8158,-1681" coordsize="1277,197">
              <v:shape style="position:absolute;left:8158;top:-1681;width:1277;height:197" coordorigin="8158,-1681" coordsize="1277,197" path="m8158,-1484l9434,-1484,9434,-1681,8158,-1681,8158,-1484e" filled="t" fillcolor="#99B2D1" stroked="f">
                <v:path arrowok="t"/>
                <v:fill/>
              </v:shape>
            </v:group>
            <v:group style="position:absolute;left:8158;top:-1681;width:1277;height:197" coordorigin="8158,-1681" coordsize="1277,197">
              <v:shape style="position:absolute;left:8158;top:-1681;width:1277;height:197" coordorigin="8158,-1681" coordsize="1277,197" path="m8158,-1484l9434,-1484,9434,-1681,8158,-1681,8158,-1484xe" filled="f" stroked="t" strokeweight=".135096pt" strokecolor="#1F497D">
                <v:path arrowok="t"/>
              </v:shape>
            </v:group>
            <v:group style="position:absolute;left:8158;top:-1352;width:1277;height:199" coordorigin="8158,-1352" coordsize="1277,199">
              <v:shape style="position:absolute;left:8158;top:-1352;width:1277;height:199" coordorigin="8158,-1352" coordsize="1277,199" path="m8158,-1153l9434,-1153,9434,-1352,8158,-1352,8158,-1153e" filled="t" fillcolor="#99B2D1" stroked="f">
                <v:path arrowok="t"/>
                <v:fill/>
              </v:shape>
            </v:group>
            <v:group style="position:absolute;left:8158;top:-1352;width:1277;height:199" coordorigin="8158,-1352" coordsize="1277,199">
              <v:shape style="position:absolute;left:8158;top:-1352;width:1277;height:199" coordorigin="8158,-1352" coordsize="1277,199" path="m8158,-1153l9434,-1153,9434,-1352,8158,-1352,8158,-1153xe" filled="f" stroked="t" strokeweight=".135096pt" strokecolor="#1F497D">
                <v:path arrowok="t"/>
              </v:shape>
              <v:shape style="position:absolute;left:8275;top:-1616;width:917;height:504" type="#_x0000_t75">
                <v:imagedata r:id="rId65" o:title=""/>
              </v:shape>
              <v:shape style="position:absolute;left:9010;top:-1350;width:298;height:238" type="#_x0000_t75">
                <v:imagedata r:id="rId66" o:title=""/>
              </v:shape>
              <v:shape style="position:absolute;left:8621;top:-1234;width:346;height:194" type="#_x0000_t75">
                <v:imagedata r:id="rId67" o:title=""/>
              </v:shape>
            </v:group>
            <v:group style="position:absolute;left:6242;top:-1914;width:1915;height:2" coordorigin="6242,-1914" coordsize="1915,2">
              <v:shape style="position:absolute;left:6242;top:-1914;width:1915;height:2" coordorigin="6242,-1914" coordsize="1915,0" path="m6242,-1914l8158,-1914e" filled="f" stroked="t" strokeweight=".135084pt" strokecolor="#1F497D">
                <v:path arrowok="t"/>
              </v:shape>
            </v:group>
            <v:group style="position:absolute;left:7361;top:-1914;width:797;height:331" coordorigin="7361,-1914" coordsize="797,331">
              <v:shape style="position:absolute;left:7361;top:-1914;width:797;height:331" coordorigin="7361,-1914" coordsize="797,331" path="m8158,-1582l7361,-1582,7361,-1914e" filled="f" stroked="t" strokeweight=".135084pt" strokecolor="#1F497D">
                <v:path arrowok="t"/>
              </v:shape>
            </v:group>
            <v:group style="position:absolute;left:7361;top:-1582;width:797;height:329" coordorigin="7361,-1582" coordsize="797,329">
              <v:shape style="position:absolute;left:7361;top:-1582;width:797;height:329" coordorigin="7361,-1582" coordsize="797,329" path="m8158,-1254l7361,-1254,7361,-1582e" filled="f" stroked="t" strokeweight=".135084pt" strokecolor="#1F497D">
                <v:path arrowok="t"/>
              </v:shape>
            </v:group>
            <v:group style="position:absolute;left:4968;top:-2012;width:1274;height:199" coordorigin="4968,-2012" coordsize="1274,199">
              <v:shape style="position:absolute;left:4968;top:-2012;width:1274;height:199" coordorigin="4968,-2012" coordsize="1274,199" path="m4968,-1813l6242,-1813,6242,-2012,4968,-2012,4968,-1813e" filled="t" fillcolor="#99B2D1" stroked="f">
                <v:path arrowok="t"/>
                <v:fill/>
              </v:shape>
            </v:group>
            <v:group style="position:absolute;left:4968;top:-2012;width:1274;height:199" coordorigin="4968,-2012" coordsize="1274,199">
              <v:shape style="position:absolute;left:4968;top:-2012;width:1274;height:199" coordorigin="4968,-2012" coordsize="1274,199" path="m4968,-1813l6242,-1813,6242,-2012,4968,-2012,4968,-1813xe" filled="f" stroked="t" strokeweight=".135096pt" strokecolor="#1F497D">
                <v:path arrowok="t"/>
              </v:shape>
              <v:shape style="position:absolute;left:5107;top:-2007;width:979;height:245" type="#_x0000_t75">
                <v:imagedata r:id="rId68" o:title=""/>
              </v:shape>
              <v:shape style="position:absolute;left:5518;top:-1890;width:173;height:230" type="#_x0000_t75">
                <v:imagedata r:id="rId69" o:title=""/>
              </v:shape>
            </v:group>
            <v:group style="position:absolute;left:4968;top:-1352;width:1274;height:199" coordorigin="4968,-1352" coordsize="1274,199">
              <v:shape style="position:absolute;left:4968;top:-1352;width:1274;height:199" coordorigin="4968,-1352" coordsize="1274,199" path="m4968,-1153l6242,-1153,6242,-1352,4968,-1352,4968,-1153e" filled="t" fillcolor="#99B2D1" stroked="f">
                <v:path arrowok="t"/>
                <v:fill/>
              </v:shape>
            </v:group>
            <v:group style="position:absolute;left:4968;top:-1352;width:1274;height:199" coordorigin="4968,-1352" coordsize="1274,199">
              <v:shape style="position:absolute;left:4968;top:-1352;width:1274;height:199" coordorigin="4968,-1352" coordsize="1274,199" path="m4968,-1153l6242,-1153,6242,-1352,4968,-1352,4968,-1153xe" filled="f" stroked="t" strokeweight=".135096pt" strokecolor="#1F497D">
                <v:path arrowok="t"/>
              </v:shape>
              <v:shape style="position:absolute;left:5124;top:-1347;width:941;height:245" type="#_x0000_t75">
                <v:imagedata r:id="rId70" o:title=""/>
              </v:shape>
              <v:shape style="position:absolute;left:5364;top:-1234;width:480;height:245" type="#_x0000_t75">
                <v:imagedata r:id="rId71" o:title=""/>
              </v:shape>
            </v:group>
            <v:group style="position:absolute;left:4553;top:-2002;width:415;height:749" coordorigin="4553,-2002" coordsize="415,749">
              <v:shape style="position:absolute;left:4553;top:-2002;width:415;height:749" coordorigin="4553,-2002" coordsize="415,749" path="m4968,-1254l4553,-1254,4553,-2002e" filled="f" stroked="t" strokeweight=".135084pt" strokecolor="#1F497D">
                <v:path arrowok="t"/>
              </v:shape>
            </v:group>
            <v:group style="position:absolute;left:4553;top:-2869;width:415;height:955" coordorigin="4553,-2869" coordsize="415,955">
              <v:shape style="position:absolute;left:4553;top:-2869;width:415;height:955" coordorigin="4553,-2869" coordsize="415,955" path="m4968,-1914l4553,-1914,4553,-2869e" filled="f" stroked="t" strokeweight=".135084pt" strokecolor="#1F497D">
                <v:path arrowok="t"/>
              </v:shape>
            </v:group>
            <v:group style="position:absolute;left:7361;top:-5415;width:766;height:324" coordorigin="7361,-5415" coordsize="766,324">
              <v:shape style="position:absolute;left:7361;top:-5415;width:766;height:324" coordorigin="7361,-5415" coordsize="766,324" path="m8126,-5091l7361,-5091,7361,-5415e" filled="f" stroked="t" strokeweight=".135084pt" strokecolor="#1F497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3.839996pt;margin-top:-13.124187pt;width:3.24pt;height:.1pt;mso-position-horizontal-relative:page;mso-position-vertical-relative:paragraph;z-index:-1464" coordorigin="8477,-262" coordsize="65,2">
            <v:shape style="position:absolute;left:8477;top:-262;width:65;height:2" coordorigin="8477,-262" coordsize="65,0" path="m8477,-262l8542,-262e" filled="f" stroked="t" strokeweight=".135084pt" strokecolor="#1F497D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8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48" w:footer="954" w:top="940" w:bottom="1140" w:left="13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322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15.561447pt;margin-top:-384.703949pt;width:186.6371pt;height:377.579758pt;mso-position-horizontal-relative:page;mso-position-vertical-relative:paragraph;z-index:-1463" coordorigin="4311,-7694" coordsize="3733,7552">
            <v:group style="position:absolute;left:4937;top:-2533;width:1133;height:245" coordorigin="4937,-2533" coordsize="1133,245">
              <v:shape style="position:absolute;left:4937;top:-2533;width:1133;height:245" coordorigin="4937,-2533" coordsize="1133,245" path="m4937,-2288l6070,-2288,6070,-2533,4937,-2533,4937,-2288e" filled="t" fillcolor="#99B2D1" stroked="f">
                <v:path arrowok="t"/>
                <v:fill/>
              </v:shape>
            </v:group>
            <v:group style="position:absolute;left:4937;top:-2533;width:1133;height:245" coordorigin="4937,-2533" coordsize="1133,245">
              <v:shape style="position:absolute;left:4937;top:-2533;width:1133;height:245" coordorigin="4937,-2533" coordsize="1133,245" path="m4937,-2288l6070,-2288,6070,-2533,4937,-2533,4937,-2288xe" filled="f" stroked="t" strokeweight=".157104pt" strokecolor="#1F497D">
                <v:path arrowok="t"/>
              </v:shape>
              <v:shape style="position:absolute;left:5191;top:-2521;width:614;height:288" type="#_x0000_t75">
                <v:imagedata r:id="rId72" o:title=""/>
              </v:shape>
              <v:shape style="position:absolute;left:5030;top:-2389;width:941;height:302" type="#_x0000_t75">
                <v:imagedata r:id="rId73" o:title=""/>
              </v:shape>
            </v:group>
            <v:group style="position:absolute;left:4951;top:-5096;width:1133;height:242" coordorigin="4951,-5096" coordsize="1133,242">
              <v:shape style="position:absolute;left:4951;top:-5096;width:1133;height:242" coordorigin="4951,-5096" coordsize="1133,242" path="m4951,-4854l6084,-4854,6084,-5096,4951,-5096,4951,-4854e" filled="t" fillcolor="#99B2D1" stroked="f">
                <v:path arrowok="t"/>
                <v:fill/>
              </v:shape>
            </v:group>
            <v:group style="position:absolute;left:4951;top:-5096;width:1133;height:242" coordorigin="4951,-5096" coordsize="1133,242">
              <v:shape style="position:absolute;left:4951;top:-5096;width:1133;height:242" coordorigin="4951,-5096" coordsize="1133,242" path="m4951,-4854l6084,-4854,6084,-5096,4951,-5096,4951,-4854xe" filled="f" stroked="t" strokeweight=".157104pt" strokecolor="#1F497D">
                <v:path arrowok="t"/>
              </v:shape>
              <v:shape style="position:absolute;left:5177;top:-5014;width:672;height:223" type="#_x0000_t75">
                <v:imagedata r:id="rId74" o:title=""/>
              </v:shape>
            </v:group>
            <v:group style="position:absolute;left:6905;top:-4323;width:1135;height:245" coordorigin="6905,-4323" coordsize="1135,245">
              <v:shape style="position:absolute;left:6905;top:-4323;width:1135;height:245" coordorigin="6905,-4323" coordsize="1135,245" path="m6905,-4078l8040,-4078,8040,-4323,6905,-4323,6905,-4078e" filled="t" fillcolor="#99B2D1" stroked="f">
                <v:path arrowok="t"/>
                <v:fill/>
              </v:shape>
            </v:group>
            <v:group style="position:absolute;left:6905;top:-4323;width:1135;height:245" coordorigin="6905,-4323" coordsize="1135,245">
              <v:shape style="position:absolute;left:6905;top:-4323;width:1135;height:245" coordorigin="6905,-4323" coordsize="1135,245" path="m6905,-4078l8040,-4078,8040,-4323,6905,-4323,6905,-4078xe" filled="f" stroked="t" strokeweight=".157104pt" strokecolor="#1F497D">
                <v:path arrowok="t"/>
              </v:shape>
              <v:shape style="position:absolute;left:7018;top:-4316;width:902;height:302" type="#_x0000_t75">
                <v:imagedata r:id="rId75" o:title=""/>
              </v:shape>
              <v:shape style="position:absolute;left:7202;top:-4179;width:518;height:238" type="#_x0000_t75">
                <v:imagedata r:id="rId76" o:title=""/>
              </v:shape>
            </v:group>
            <v:group style="position:absolute;left:6905;top:-5118;width:1135;height:245" coordorigin="6905,-5118" coordsize="1135,245">
              <v:shape style="position:absolute;left:6905;top:-5118;width:1135;height:245" coordorigin="6905,-5118" coordsize="1135,245" path="m6905,-4873l8040,-4873,8040,-5118,6905,-5118,6905,-4873e" filled="t" fillcolor="#99B2D1" stroked="f">
                <v:path arrowok="t"/>
                <v:fill/>
              </v:shape>
            </v:group>
            <v:group style="position:absolute;left:6905;top:-5118;width:1135;height:245" coordorigin="6905,-5118" coordsize="1135,245">
              <v:shape style="position:absolute;left:6905;top:-5118;width:1135;height:245" coordorigin="6905,-5118" coordsize="1135,245" path="m6905,-4873l8040,-4873,8040,-5118,6905,-5118,6905,-4873xe" filled="f" stroked="t" strokeweight=".157104pt" strokecolor="#1F497D">
                <v:path arrowok="t"/>
              </v:shape>
              <v:shape style="position:absolute;left:7063;top:-5110;width:806;height:238" type="#_x0000_t75">
                <v:imagedata r:id="rId77" o:title=""/>
              </v:shape>
              <v:shape style="position:absolute;left:7301;top:-4971;width:326;height:238" type="#_x0000_t75">
                <v:imagedata r:id="rId78" o:title=""/>
              </v:shape>
            </v:group>
            <v:group style="position:absolute;left:6905;top:-4710;width:1133;height:245" coordorigin="6905,-4710" coordsize="1133,245">
              <v:shape style="position:absolute;left:6905;top:-4710;width:1133;height:245" coordorigin="6905,-4710" coordsize="1133,245" path="m6905,-4465l8038,-4465,8038,-4710,6905,-4710,6905,-4465e" filled="t" fillcolor="#99B2D1" stroked="f">
                <v:path arrowok="t"/>
                <v:fill/>
              </v:shape>
            </v:group>
            <v:group style="position:absolute;left:6905;top:-4710;width:1133;height:245" coordorigin="6905,-4710" coordsize="1133,245">
              <v:shape style="position:absolute;left:6905;top:-4710;width:1133;height:245" coordorigin="6905,-4710" coordsize="1133,245" path="m6905,-4465l8038,-4465,8038,-4710,6905,-4710,6905,-4465xe" filled="f" stroked="t" strokeweight=".157104pt" strokecolor="#1F497D">
                <v:path arrowok="t"/>
              </v:shape>
              <v:shape style="position:absolute;left:7099;top:-4702;width:730;height:302" type="#_x0000_t75">
                <v:imagedata r:id="rId79" o:title=""/>
              </v:shape>
              <v:shape style="position:absolute;left:7037;top:-4568;width:864;height:302" type="#_x0000_t75">
                <v:imagedata r:id="rId80" o:title=""/>
              </v:shape>
            </v:group>
            <v:group style="position:absolute;left:6084;top:-4974;width:821;height:19" coordorigin="6084,-4974" coordsize="821,19">
              <v:shape style="position:absolute;left:6084;top:-4974;width:821;height:19" coordorigin="6084,-4974" coordsize="821,19" path="m6084,-4954l6905,-4954,6905,-4974e" filled="f" stroked="t" strokeweight=".157092pt" strokecolor="#000000">
                <v:path arrowok="t"/>
              </v:shape>
            </v:group>
            <v:group style="position:absolute;left:4951;top:-7203;width:1133;height:245" coordorigin="4951,-7203" coordsize="1133,245">
              <v:shape style="position:absolute;left:4951;top:-7203;width:1133;height:245" coordorigin="4951,-7203" coordsize="1133,245" path="m4951,-6958l6084,-6958,6084,-7203,4951,-7203,4951,-6958e" filled="t" fillcolor="#99B2D1" stroked="f">
                <v:path arrowok="t"/>
                <v:fill/>
              </v:shape>
            </v:group>
            <v:group style="position:absolute;left:4951;top:-7203;width:1133;height:245" coordorigin="4951,-7203" coordsize="1133,245">
              <v:shape style="position:absolute;left:4951;top:-7203;width:1133;height:245" coordorigin="4951,-7203" coordsize="1133,245" path="m4951,-6958l6084,-6958,6084,-7203,4951,-7203,4951,-6958xe" filled="f" stroked="t" strokeweight=".157104pt" strokecolor="#1F497D">
                <v:path arrowok="t"/>
              </v:shape>
              <v:shape style="position:absolute;left:5062;top:-7126;width:902;height:238" type="#_x0000_t75">
                <v:imagedata r:id="rId81" o:title=""/>
              </v:shape>
            </v:group>
            <v:group style="position:absolute;left:4313;top:-7693;width:283;height:309" coordorigin="4313,-7693" coordsize="283,309">
              <v:shape style="position:absolute;left:4313;top:-7693;width:283;height:309" coordorigin="4313,-7693" coordsize="283,309" path="m4464,-7693l4397,-7678,4347,-7638,4318,-7580,4313,-7539,4314,-7515,4337,-7451,4382,-7405,4442,-7384,4466,-7385,4528,-7409,4573,-7455,4595,-7517,4596,-7539,4594,-7563,4570,-7626,4525,-7672,4464,-7693e" filled="t" fillcolor="#99B2D1" stroked="f">
                <v:path arrowok="t"/>
                <v:fill/>
              </v:shape>
            </v:group>
            <v:group style="position:absolute;left:4313;top:-7693;width:283;height:309" coordorigin="4313,-7693" coordsize="283,309">
              <v:shape style="position:absolute;left:4313;top:-7693;width:283;height:309" coordorigin="4313,-7693" coordsize="283,309" path="m4313,-7539l4327,-7471,4365,-7418,4421,-7388,4442,-7384,4466,-7385,4528,-7409,4573,-7455,4595,-7517,4596,-7539,4594,-7563,4589,-7586,4557,-7644,4506,-7682,4464,-7693,4440,-7691,4378,-7667,4334,-7620,4314,-7558,4313,-7539xe" filled="f" stroked="t" strokeweight=".157104pt" strokecolor="#1F497D">
                <v:path arrowok="t"/>
              </v:shape>
              <v:shape style="position:absolute;left:4418;top:-7590;width:58;height:252" type="#_x0000_t75">
                <v:imagedata r:id="rId82" o:title=""/>
              </v:shape>
            </v:group>
            <v:group style="position:absolute;left:4454;top:-7383;width:497;height:302" coordorigin="4454,-7383" coordsize="497,302">
              <v:shape style="position:absolute;left:4454;top:-7383;width:497;height:302" coordorigin="4454,-7383" coordsize="497,302" path="m4951,-7081l4454,-7081,4454,-7383e" filled="f" stroked="t" strokeweight=".157092pt" strokecolor="#000000">
                <v:path arrowok="t"/>
              </v:shape>
            </v:group>
            <v:group style="position:absolute;left:4454;top:-7081;width:523;height:2107" coordorigin="4454,-7081" coordsize="523,2107">
              <v:shape style="position:absolute;left:4454;top:-7081;width:523;height:2107" coordorigin="4454,-7081" coordsize="523,2107" path="m4978,-4974l4454,-4974,4454,-7081e" filled="f" stroked="t" strokeweight=".157092pt" strokecolor="#000000">
                <v:path arrowok="t"/>
              </v:shape>
            </v:group>
            <v:group style="position:absolute;left:4454;top:-4974;width:482;height:2563" coordorigin="4454,-4974" coordsize="482,2563">
              <v:shape style="position:absolute;left:4454;top:-4974;width:482;height:2563" coordorigin="4454,-4974" coordsize="482,2563" path="m4937,-2410l4454,-2410,4454,-4974e" filled="f" stroked="t" strokeweight=".157092pt" strokecolor="#000000">
                <v:path arrowok="t"/>
              </v:shape>
            </v:group>
            <v:group style="position:absolute;left:4932;top:-1258;width:1135;height:242" coordorigin="4932,-1258" coordsize="1135,242">
              <v:shape style="position:absolute;left:4932;top:-1258;width:1135;height:242" coordorigin="4932,-1258" coordsize="1135,242" path="m4932,-1016l6067,-1016,6067,-1258,4932,-1258,4932,-1016e" filled="t" fillcolor="#99B2D1" stroked="f">
                <v:path arrowok="t"/>
                <v:fill/>
              </v:shape>
            </v:group>
            <v:group style="position:absolute;left:4932;top:-1258;width:1135;height:242" coordorigin="4932,-1258" coordsize="1135,242">
              <v:shape style="position:absolute;left:4932;top:-1258;width:1135;height:242" coordorigin="4932,-1258" coordsize="1135,242" path="m4932,-1016l6067,-1016,6067,-1258,4932,-1258,4932,-1016xe" filled="f" stroked="t" strokeweight=".157104pt" strokecolor="#1F497D">
                <v:path arrowok="t"/>
              </v:shape>
              <v:shape style="position:absolute;left:5184;top:-1177;width:614;height:288" type="#_x0000_t75">
                <v:imagedata r:id="rId83" o:title=""/>
              </v:shape>
            </v:group>
            <v:group style="position:absolute;left:4454;top:-2401;width:506;height:1272" coordorigin="4454,-2401" coordsize="506,1272">
              <v:shape style="position:absolute;left:4454;top:-2401;width:506;height:1272" coordorigin="4454,-2401" coordsize="506,1272" path="m4961,-1129l4454,-1129,4454,-2401e" filled="f" stroked="t" strokeweight=".157092pt" strokecolor="#000000">
                <v:path arrowok="t"/>
              </v:shape>
            </v:group>
            <v:group style="position:absolute;left:6907;top:-6387;width:1135;height:245" coordorigin="6907,-6387" coordsize="1135,245">
              <v:shape style="position:absolute;left:6907;top:-6387;width:1135;height:245" coordorigin="6907,-6387" coordsize="1135,245" path="m6907,-6142l8042,-6142,8042,-6387,6907,-6387,6907,-6142e" filled="t" fillcolor="#99B2D1" stroked="f">
                <v:path arrowok="t"/>
                <v:fill/>
              </v:shape>
            </v:group>
            <v:group style="position:absolute;left:6907;top:-6387;width:1135;height:245" coordorigin="6907,-6387" coordsize="1135,245">
              <v:shape style="position:absolute;left:6907;top:-6387;width:1135;height:245" coordorigin="6907,-6387" coordsize="1135,245" path="m6907,-6142l8042,-6142,8042,-6387,6907,-6387,6907,-6142xe" filled="f" stroked="t" strokeweight=".157104pt" strokecolor="#1F497D">
                <v:path arrowok="t"/>
              </v:shape>
              <v:shape style="position:absolute;left:7020;top:-6310;width:902;height:238" type="#_x0000_t75">
                <v:imagedata r:id="rId84" o:title=""/>
              </v:shape>
            </v:group>
            <v:group style="position:absolute;left:6907;top:-7203;width:1135;height:245" coordorigin="6907,-7203" coordsize="1135,245">
              <v:shape style="position:absolute;left:6907;top:-7203;width:1135;height:245" coordorigin="6907,-7203" coordsize="1135,245" path="m6907,-6958l8042,-6958,8042,-7203,6907,-7203,6907,-6958e" filled="t" fillcolor="#99B2D1" stroked="f">
                <v:path arrowok="t"/>
                <v:fill/>
              </v:shape>
            </v:group>
            <v:group style="position:absolute;left:6907;top:-7203;width:1135;height:245" coordorigin="6907,-7203" coordsize="1135,245">
              <v:shape style="position:absolute;left:6907;top:-7203;width:1135;height:245" coordorigin="6907,-7203" coordsize="1135,245" path="m6907,-6958l8042,-6958,8042,-7203,6907,-7203,6907,-6958xe" filled="f" stroked="t" strokeweight=".157104pt" strokecolor="#1F497D">
                <v:path arrowok="t"/>
              </v:shape>
              <v:shape style="position:absolute;left:7166;top:-7196;width:614;height:238" type="#_x0000_t75">
                <v:imagedata r:id="rId85" o:title=""/>
              </v:shape>
              <v:shape style="position:absolute;left:7207;top:-7054;width:518;height:288" type="#_x0000_t75">
                <v:imagedata r:id="rId86" o:title=""/>
              </v:shape>
            </v:group>
            <v:group style="position:absolute;left:6905;top:-6790;width:1135;height:245" coordorigin="6905,-6790" coordsize="1135,245">
              <v:shape style="position:absolute;left:6905;top:-6790;width:1135;height:245" coordorigin="6905,-6790" coordsize="1135,245" path="m6905,-6546l8040,-6546,8040,-6790,6905,-6790,6905,-6546e" filled="t" fillcolor="#99B2D1" stroked="f">
                <v:path arrowok="t"/>
                <v:fill/>
              </v:shape>
            </v:group>
            <v:group style="position:absolute;left:6905;top:-6790;width:1135;height:245" coordorigin="6905,-6790" coordsize="1135,245">
              <v:shape style="position:absolute;left:6905;top:-6790;width:1135;height:245" coordorigin="6905,-6790" coordsize="1135,245" path="m6905,-6546l8040,-6546,8040,-6790,6905,-6790,6905,-6546xe" filled="f" stroked="t" strokeweight=".157104pt" strokecolor="#1F497D">
                <v:path arrowok="t"/>
              </v:shape>
              <v:shape style="position:absolute;left:6970;top:-6783;width:998;height:302" type="#_x0000_t75">
                <v:imagedata r:id="rId87" o:title=""/>
              </v:shape>
              <v:shape style="position:absolute;left:7399;top:-6637;width:134;height:216" type="#_x0000_t75">
                <v:imagedata r:id="rId88" o:title=""/>
              </v:shape>
            </v:group>
            <v:group style="position:absolute;left:6084;top:-7081;width:823;height:2" coordorigin="6084,-7081" coordsize="823,2">
              <v:shape style="position:absolute;left:6084;top:-7081;width:823;height:2" coordorigin="6084,-7081" coordsize="823,0" path="m6907,-7081l6084,-7081e" filled="f" stroked="t" strokeweight=".157092pt" strokecolor="#000000">
                <v:path arrowok="t"/>
              </v:shape>
            </v:group>
            <v:group style="position:absolute;left:6497;top:-7081;width:408;height:413" coordorigin="6497,-7081" coordsize="408,413">
              <v:shape style="position:absolute;left:6497;top:-7081;width:408;height:413" coordorigin="6497,-7081" coordsize="408,413" path="m6905,-6668l6497,-6668,6497,-7081e" filled="f" stroked="t" strokeweight=".157092pt" strokecolor="#000000">
                <v:path arrowok="t"/>
              </v:shape>
            </v:group>
            <v:group style="position:absolute;left:6497;top:-6668;width:410;height:403" coordorigin="6497,-6668" coordsize="410,403">
              <v:shape style="position:absolute;left:6497;top:-6668;width:410;height:403" coordorigin="6497,-6668" coordsize="410,403" path="m6907,-6265l6497,-6265,6497,-6668e" filled="f" stroked="t" strokeweight=".157092pt" strokecolor="#000000">
                <v:path arrowok="t"/>
              </v:shape>
            </v:group>
            <v:group style="position:absolute;left:6907;top:-5982;width:1135;height:245" coordorigin="6907,-5982" coordsize="1135,245">
              <v:shape style="position:absolute;left:6907;top:-5982;width:1135;height:245" coordorigin="6907,-5982" coordsize="1135,245" path="m6907,-5737l8042,-5737,8042,-5982,6907,-5982,6907,-5737e" filled="t" fillcolor="#99B2D1" stroked="f">
                <v:path arrowok="t"/>
                <v:fill/>
              </v:shape>
            </v:group>
            <v:group style="position:absolute;left:6907;top:-5982;width:1135;height:245" coordorigin="6907,-5982" coordsize="1135,245">
              <v:shape style="position:absolute;left:6907;top:-5982;width:1135;height:245" coordorigin="6907,-5982" coordsize="1135,245" path="m6907,-5737l8042,-5737,8042,-5982,6907,-5982,6907,-5737xe" filled="f" stroked="t" strokeweight=".157104pt" strokecolor="#1F497D">
                <v:path arrowok="t"/>
              </v:shape>
              <v:shape style="position:absolute;left:7061;top:-5905;width:806;height:238" type="#_x0000_t75">
                <v:imagedata r:id="rId89" o:title=""/>
              </v:shape>
            </v:group>
            <v:group style="position:absolute;left:6497;top:-6308;width:410;height:449" coordorigin="6497,-6308" coordsize="410,449">
              <v:shape style="position:absolute;left:6497;top:-6308;width:410;height:449" coordorigin="6497,-6308" coordsize="410,449" path="m6907,-5859l6497,-5859,6497,-6308e" filled="f" stroked="t" strokeweight=".157092pt" strokecolor="#000000">
                <v:path arrowok="t"/>
              </v:shape>
            </v:group>
            <v:group style="position:absolute;left:6907;top:-5595;width:1135;height:245" coordorigin="6907,-5595" coordsize="1135,245">
              <v:shape style="position:absolute;left:6907;top:-5595;width:1135;height:245" coordorigin="6907,-5595" coordsize="1135,245" path="m6907,-5350l8042,-5350,8042,-5595,6907,-5595,6907,-5350e" filled="t" fillcolor="#99B2D1" stroked="f">
                <v:path arrowok="t"/>
                <v:fill/>
              </v:shape>
            </v:group>
            <v:group style="position:absolute;left:6907;top:-5595;width:1135;height:245" coordorigin="6907,-5595" coordsize="1135,245">
              <v:shape style="position:absolute;left:6907;top:-5595;width:1135;height:245" coordorigin="6907,-5595" coordsize="1135,245" path="m6907,-5350l8042,-5350,8042,-5595,6907,-5595,6907,-5350xe" filled="f" stroked="t" strokeweight=".157104pt" strokecolor="#1F497D">
                <v:path arrowok="t"/>
              </v:shape>
              <v:shape style="position:absolute;left:6989;top:-5518;width:960;height:302" type="#_x0000_t75">
                <v:imagedata r:id="rId90" o:title=""/>
              </v:shape>
            </v:group>
            <v:group style="position:absolute;left:6497;top:-5859;width:410;height:386" coordorigin="6497,-5859" coordsize="410,386">
              <v:shape style="position:absolute;left:6497;top:-5859;width:410;height:386" coordorigin="6497,-5859" coordsize="410,386" path="m6907,-5473l6497,-5473,6497,-5859e" filled="f" stroked="t" strokeweight=".157092pt" strokecolor="#000000">
                <v:path arrowok="t"/>
              </v:shape>
            </v:group>
            <v:group style="position:absolute;left:6497;top:-4954;width:408;height:367" coordorigin="6497,-4954" coordsize="408,367">
              <v:shape style="position:absolute;left:6497;top:-4954;width:408;height:367" coordorigin="6497,-4954" coordsize="408,367" path="m6905,-4587l6497,-4587,6497,-4954e" filled="f" stroked="t" strokeweight=".157092pt" strokecolor="#000000">
                <v:path arrowok="t"/>
              </v:shape>
            </v:group>
            <v:group style="position:absolute;left:6497;top:-4772;width:408;height:571" coordorigin="6497,-4772" coordsize="408,571">
              <v:shape style="position:absolute;left:6497;top:-4772;width:408;height:571" coordorigin="6497,-4772" coordsize="408,571" path="m6905,-4201l6497,-4201,6497,-4772e" filled="f" stroked="t" strokeweight=".157092pt" strokecolor="#000000">
                <v:path arrowok="t"/>
              </v:shape>
            </v:group>
            <v:group style="position:absolute;left:6905;top:-3865;width:1135;height:242" coordorigin="6905,-3865" coordsize="1135,242">
              <v:shape style="position:absolute;left:6905;top:-3865;width:1135;height:242" coordorigin="6905,-3865" coordsize="1135,242" path="m6905,-3622l8040,-3622,8040,-3865,6905,-3865,6905,-3622e" filled="t" fillcolor="#99B2D1" stroked="f">
                <v:path arrowok="t"/>
                <v:fill/>
              </v:shape>
            </v:group>
            <v:group style="position:absolute;left:6905;top:-3865;width:1135;height:242" coordorigin="6905,-3865" coordsize="1135,242">
              <v:shape style="position:absolute;left:6905;top:-3865;width:1135;height:242" coordorigin="6905,-3865" coordsize="1135,242" path="m6905,-3622l8040,-3622,8040,-3865,6905,-3865,6905,-3622xe" filled="f" stroked="t" strokeweight=".157104pt" strokecolor="#1F497D">
                <v:path arrowok="t"/>
              </v:shape>
              <v:shape style="position:absolute;left:7154;top:-3858;width:634;height:238" type="#_x0000_t75">
                <v:imagedata r:id="rId91" o:title=""/>
              </v:shape>
              <v:shape style="position:absolute;left:7272;top:-3721;width:384;height:302" type="#_x0000_t75">
                <v:imagedata r:id="rId92" o:title=""/>
              </v:shape>
            </v:group>
            <v:group style="position:absolute;left:6905;top:-3459;width:1133;height:245" coordorigin="6905,-3459" coordsize="1133,245">
              <v:shape style="position:absolute;left:6905;top:-3459;width:1133;height:245" coordorigin="6905,-3459" coordsize="1133,245" path="m6905,-3214l8038,-3214,8038,-3459,6905,-3459,6905,-3214e" filled="t" fillcolor="#99B2D1" stroked="f">
                <v:path arrowok="t"/>
                <v:fill/>
              </v:shape>
            </v:group>
            <v:group style="position:absolute;left:6905;top:-3459;width:1133;height:245" coordorigin="6905,-3459" coordsize="1133,245">
              <v:shape style="position:absolute;left:6905;top:-3459;width:1133;height:245" coordorigin="6905,-3459" coordsize="1133,245" path="m6905,-3214l8038,-3214,8038,-3459,6905,-3459,6905,-3214xe" filled="f" stroked="t" strokeweight=".157104pt" strokecolor="#1F497D">
                <v:path arrowok="t"/>
              </v:shape>
              <v:shape style="position:absolute;left:7198;top:-3385;width:538;height:238" type="#_x0000_t75">
                <v:imagedata r:id="rId93" o:title=""/>
              </v:shape>
            </v:group>
            <v:group style="position:absolute;left:6497;top:-4201;width:408;height:458" coordorigin="6497,-4201" coordsize="408,458">
              <v:shape style="position:absolute;left:6497;top:-4201;width:408;height:458" coordorigin="6497,-4201" coordsize="408,458" path="m6905,-3742l6497,-3742,6497,-4201e" filled="f" stroked="t" strokeweight=".157092pt" strokecolor="#000000">
                <v:path arrowok="t"/>
              </v:shape>
            </v:group>
            <v:group style="position:absolute;left:6497;top:-3958;width:408;height:622" coordorigin="6497,-3958" coordsize="408,622">
              <v:shape style="position:absolute;left:6497;top:-3958;width:408;height:622" coordorigin="6497,-3958" coordsize="408,622" path="m6905,-3337l6497,-3337,6497,-3958e" filled="f" stroked="t" strokeweight=".157092pt" strokecolor="#000000">
                <v:path arrowok="t"/>
              </v:shape>
            </v:group>
            <v:group style="position:absolute;left:6905;top:-3073;width:1135;height:245" coordorigin="6905,-3073" coordsize="1135,245">
              <v:shape style="position:absolute;left:6905;top:-3073;width:1135;height:245" coordorigin="6905,-3073" coordsize="1135,245" path="m6905,-2828l8040,-2828,8040,-3073,6905,-3073,6905,-2828e" filled="t" fillcolor="#99B2D1" stroked="f">
                <v:path arrowok="t"/>
                <v:fill/>
              </v:shape>
            </v:group>
            <v:group style="position:absolute;left:6905;top:-3073;width:1135;height:245" coordorigin="6905,-3073" coordsize="1135,245">
              <v:shape style="position:absolute;left:6905;top:-3073;width:1135;height:245" coordorigin="6905,-3073" coordsize="1135,245" path="m6905,-2828l8040,-2828,8040,-3073,6905,-3073,6905,-2828xe" filled="f" stroked="t" strokeweight=".157104pt" strokecolor="#1F497D">
                <v:path arrowok="t"/>
              </v:shape>
              <v:shape style="position:absolute;left:6982;top:-2996;width:979;height:302" type="#_x0000_t75">
                <v:imagedata r:id="rId94" o:title=""/>
              </v:shape>
            </v:group>
            <v:group style="position:absolute;left:6497;top:-3500;width:408;height:550" coordorigin="6497,-3500" coordsize="408,550">
              <v:shape style="position:absolute;left:6497;top:-3500;width:408;height:550" coordorigin="6497,-3500" coordsize="408,550" path="m6905,-2950l6497,-2950,6497,-3500e" filled="f" stroked="t" strokeweight=".157092pt" strokecolor="#000000">
                <v:path arrowok="t"/>
              </v:shape>
            </v:group>
            <v:group style="position:absolute;left:6905;top:-1760;width:1135;height:245" coordorigin="6905,-1760" coordsize="1135,245">
              <v:shape style="position:absolute;left:6905;top:-1760;width:1135;height:245" coordorigin="6905,-1760" coordsize="1135,245" path="m6905,-1515l8040,-1515,8040,-1760,6905,-1760,6905,-1515e" filled="t" fillcolor="#99B2D1" stroked="f">
                <v:path arrowok="t"/>
                <v:fill/>
              </v:shape>
            </v:group>
            <v:group style="position:absolute;left:6905;top:-1760;width:1135;height:245" coordorigin="6905,-1760" coordsize="1135,245">
              <v:shape style="position:absolute;left:6905;top:-1760;width:1135;height:245" coordorigin="6905,-1760" coordsize="1135,245" path="m6905,-1515l8040,-1515,8040,-1760,6905,-1760,6905,-1515xe" filled="f" stroked="t" strokeweight=".157104pt" strokecolor="#1F497D">
                <v:path arrowok="t"/>
              </v:shape>
              <v:shape style="position:absolute;left:6977;top:-1753;width:979;height:302" type="#_x0000_t75">
                <v:imagedata r:id="rId95" o:title=""/>
              </v:shape>
              <v:shape style="position:absolute;left:7298;top:-1606;width:346;height:281" type="#_x0000_t75">
                <v:imagedata r:id="rId96" o:title=""/>
              </v:shape>
            </v:group>
            <v:group style="position:absolute;left:6905;top:-2533;width:1135;height:245" coordorigin="6905,-2533" coordsize="1135,245">
              <v:shape style="position:absolute;left:6905;top:-2533;width:1135;height:245" coordorigin="6905,-2533" coordsize="1135,245" path="m6905,-2288l8040,-2288,8040,-2533,6905,-2533,6905,-2288e" filled="t" fillcolor="#99B2D1" stroked="f">
                <v:path arrowok="t"/>
                <v:fill/>
              </v:shape>
            </v:group>
            <v:group style="position:absolute;left:6905;top:-2533;width:1135;height:245" coordorigin="6905,-2533" coordsize="1135,245">
              <v:shape style="position:absolute;left:6905;top:-2533;width:1135;height:245" coordorigin="6905,-2533" coordsize="1135,245" path="m6905,-2288l8040,-2288,8040,-2533,6905,-2533,6905,-2288xe" filled="f" stroked="t" strokeweight=".157104pt" strokecolor="#1F497D">
                <v:path arrowok="t"/>
              </v:shape>
              <v:shape style="position:absolute;left:7085;top:-2526;width:768;height:302" type="#_x0000_t75">
                <v:imagedata r:id="rId97" o:title=""/>
              </v:shape>
              <v:shape style="position:absolute;left:7298;top:-2382;width:346;height:281" type="#_x0000_t75">
                <v:imagedata r:id="rId98" o:title=""/>
              </v:shape>
            </v:group>
            <v:group style="position:absolute;left:6905;top:-2146;width:1133;height:245" coordorigin="6905,-2146" coordsize="1133,245">
              <v:shape style="position:absolute;left:6905;top:-2146;width:1133;height:245" coordorigin="6905,-2146" coordsize="1133,245" path="m6905,-1902l8038,-1902,8038,-2146,6905,-2146,6905,-1902e" filled="t" fillcolor="#99B2D1" stroked="f">
                <v:path arrowok="t"/>
                <v:fill/>
              </v:shape>
            </v:group>
            <v:group style="position:absolute;left:6905;top:-2146;width:1133;height:245" coordorigin="6905,-2146" coordsize="1133,245">
              <v:shape style="position:absolute;left:6905;top:-2146;width:1133;height:245" coordorigin="6905,-2146" coordsize="1133,245" path="m6905,-1902l8038,-1902,8038,-2146,6905,-2146,6905,-1902xe" filled="f" stroked="t" strokeweight=".157104pt" strokecolor="#1F497D">
                <v:path arrowok="t"/>
              </v:shape>
              <v:shape style="position:absolute;left:7066;top:-2132;width:806;height:288" type="#_x0000_t75">
                <v:imagedata r:id="rId99" o:title=""/>
              </v:shape>
              <v:shape style="position:absolute;left:7296;top:-1998;width:346;height:281" type="#_x0000_t75">
                <v:imagedata r:id="rId100" o:title=""/>
              </v:shape>
            </v:group>
            <v:group style="position:absolute;left:6895;top:-1270;width:1135;height:242" coordorigin="6895,-1270" coordsize="1135,242">
              <v:shape style="position:absolute;left:6895;top:-1270;width:1135;height:242" coordorigin="6895,-1270" coordsize="1135,242" path="m6895,-1028l8030,-1028,8030,-1270,6895,-1270,6895,-1028e" filled="t" fillcolor="#99B2D1" stroked="f">
                <v:path arrowok="t"/>
                <v:fill/>
              </v:shape>
            </v:group>
            <v:group style="position:absolute;left:6895;top:-1270;width:1135;height:242" coordorigin="6895,-1270" coordsize="1135,242">
              <v:shape style="position:absolute;left:6895;top:-1270;width:1135;height:242" coordorigin="6895,-1270" coordsize="1135,242" path="m6895,-1028l8030,-1028,8030,-1270,6895,-1270,6895,-1028xe" filled="f" stroked="t" strokeweight=".157104pt" strokecolor="#1F497D">
                <v:path arrowok="t"/>
              </v:shape>
              <v:shape style="position:absolute;left:7075;top:-1196;width:768;height:302" type="#_x0000_t75">
                <v:imagedata r:id="rId101" o:title=""/>
              </v:shape>
            </v:group>
            <v:group style="position:absolute;left:6893;top:-925;width:1135;height:242" coordorigin="6893,-925" coordsize="1135,242">
              <v:shape style="position:absolute;left:6893;top:-925;width:1135;height:242" coordorigin="6893,-925" coordsize="1135,242" path="m6893,-682l8028,-682,8028,-925,6893,-925,6893,-682e" filled="t" fillcolor="#99B2D1" stroked="f">
                <v:path arrowok="t"/>
                <v:fill/>
              </v:shape>
            </v:group>
            <v:group style="position:absolute;left:6893;top:-925;width:1135;height:242" coordorigin="6893,-925" coordsize="1135,242">
              <v:shape style="position:absolute;left:6893;top:-925;width:1135;height:242" coordorigin="6893,-925" coordsize="1135,242" path="m6893,-682l8028,-682,8028,-925,6893,-925,6893,-682xe" filled="f" stroked="t" strokeweight=".157104pt" strokecolor="#1F497D">
                <v:path arrowok="t"/>
              </v:shape>
            </v:group>
            <v:group style="position:absolute;left:6895;top:-538;width:1135;height:242" coordorigin="6895,-538" coordsize="1135,242">
              <v:shape style="position:absolute;left:6895;top:-538;width:1135;height:242" coordorigin="6895,-538" coordsize="1135,242" path="m6895,-296l8030,-296,8030,-538,6895,-538,6895,-296e" filled="t" fillcolor="#99B2D1" stroked="f">
                <v:path arrowok="t"/>
                <v:fill/>
              </v:shape>
            </v:group>
            <v:group style="position:absolute;left:6895;top:-538;width:1135;height:242" coordorigin="6895,-538" coordsize="1135,242">
              <v:shape style="position:absolute;left:6895;top:-538;width:1135;height:242" coordorigin="6895,-538" coordsize="1135,242" path="m6895,-296l8030,-296,8030,-538,6895,-538,6895,-296xe" filled="f" stroked="t" strokeweight=".157104pt" strokecolor="#1F497D">
                <v:path arrowok="t"/>
              </v:shape>
              <v:shape style="position:absolute;left:7051;top:-462;width:806;height:302" type="#_x0000_t75">
                <v:imagedata r:id="rId102" o:title=""/>
              </v:shape>
              <v:shape style="position:absolute;left:6982;top:-918;width:946;height:346" type="#_x0000_t75">
                <v:imagedata r:id="rId103" o:title=""/>
              </v:shape>
              <v:shape style="position:absolute;left:7450;top:-786;width:134;height:238" type="#_x0000_t75">
                <v:imagedata r:id="rId104" o:title=""/>
              </v:shape>
            </v:group>
            <v:group style="position:absolute;left:7462;top:-1028;width:2;height:29" coordorigin="7462,-1028" coordsize="2,29">
              <v:shape style="position:absolute;left:7462;top:-1028;width:2;height:29" coordorigin="7462,-1028" coordsize="0,29" path="m7462,-999l7462,-1028e" filled="f" stroked="t" strokeweight=".157092pt" strokecolor="#000000">
                <v:path arrowok="t"/>
              </v:shape>
            </v:group>
            <v:group style="position:absolute;left:6070;top:-2410;width:835;height:2" coordorigin="6070,-2410" coordsize="835,2">
              <v:shape style="position:absolute;left:6070;top:-2410;width:835;height:2" coordorigin="6070,-2410" coordsize="835,0" path="m6905,-2410l6070,-2410e" filled="f" stroked="t" strokeweight=".157092pt" strokecolor="#000000">
                <v:path arrowok="t"/>
              </v:shape>
            </v:group>
            <v:group style="position:absolute;left:6497;top:-2410;width:408;height:386" coordorigin="6497,-2410" coordsize="408,386">
              <v:shape style="position:absolute;left:6497;top:-2410;width:408;height:386" coordorigin="6497,-2410" coordsize="408,386" path="m6905,-2024l6497,-2024,6497,-2410e" filled="f" stroked="t" strokeweight=".157092pt" strokecolor="#000000">
                <v:path arrowok="t"/>
              </v:shape>
            </v:group>
            <v:group style="position:absolute;left:6497;top:-2024;width:408;height:386" coordorigin="6497,-2024" coordsize="408,386">
              <v:shape style="position:absolute;left:6497;top:-2024;width:408;height:386" coordorigin="6497,-2024" coordsize="408,386" path="m6905,-1638l6497,-1638,6497,-2024e" filled="f" stroked="t" strokeweight=".157092pt" strokecolor="#000000">
                <v:path arrowok="t"/>
              </v:shape>
            </v:group>
            <v:group style="position:absolute;left:6410;top:-1136;width:482;height:334" coordorigin="6410,-1136" coordsize="482,334">
              <v:shape style="position:absolute;left:6410;top:-1136;width:482;height:334" coordorigin="6410,-1136" coordsize="482,334" path="m6893,-802l6410,-802,6410,-1136e" filled="f" stroked="t" strokeweight=".157092pt" strokecolor="#000000">
                <v:path arrowok="t"/>
              </v:shape>
            </v:group>
            <v:group style="position:absolute;left:6410;top:-802;width:485;height:386" coordorigin="6410,-802" coordsize="485,386">
              <v:shape style="position:absolute;left:6410;top:-802;width:485;height:386" coordorigin="6410,-802" coordsize="485,386" path="m6895,-416l6410,-416,6410,-802e" filled="f" stroked="t" strokeweight=".157092pt" strokecolor="#000000">
                <v:path arrowok="t"/>
              </v:shape>
            </v:group>
            <v:group style="position:absolute;left:4313;top:-497;width:283;height:309" coordorigin="4313,-497" coordsize="283,309">
              <v:shape style="position:absolute;left:4313;top:-497;width:283;height:309" coordorigin="4313,-497" coordsize="283,309" path="m4464,-497l4397,-483,4347,-443,4318,-385,4313,-344,4314,-320,4337,-256,4382,-210,4442,-189,4466,-190,4528,-213,4573,-260,4595,-322,4596,-344,4594,-368,4570,-431,4525,-477,4464,-497e" filled="t" fillcolor="#99B2D1" stroked="f">
                <v:path arrowok="t"/>
                <v:fill/>
              </v:shape>
            </v:group>
            <v:group style="position:absolute;left:4313;top:-497;width:283;height:309" coordorigin="4313,-497" coordsize="283,309">
              <v:shape style="position:absolute;left:4313;top:-497;width:283;height:309" coordorigin="4313,-497" coordsize="283,309" path="m4313,-344l4327,-276,4365,-223,4421,-192,4442,-189,4466,-190,4528,-213,4573,-260,4595,-322,4596,-344,4594,-368,4589,-390,4557,-449,4506,-487,4464,-497,4440,-496,4378,-472,4334,-425,4314,-362,4313,-344xe" filled="f" stroked="t" strokeweight=".157104pt" strokecolor="#1F497D">
                <v:path arrowok="t"/>
              </v:shape>
              <v:shape style="position:absolute;left:4428;top:-394;width:38;height:252" type="#_x0000_t75">
                <v:imagedata r:id="rId105" o:title=""/>
              </v:shape>
            </v:group>
            <v:group style="position:absolute;left:4454;top:-1129;width:2;height:631" coordorigin="4454,-1129" coordsize="2,631">
              <v:shape style="position:absolute;left:4454;top:-1129;width:2;height:631" coordorigin="4454,-1129" coordsize="0,631" path="m4454,-498l4454,-1129e" filled="f" stroked="t" strokeweight=".157092pt" strokecolor="#000000">
                <v:path arrowok="t"/>
              </v:shape>
            </v:group>
            <v:group style="position:absolute;left:6067;top:-1136;width:828;height:67" coordorigin="6067,-1136" coordsize="828,67">
              <v:shape style="position:absolute;left:6067;top:-1136;width:828;height:67" coordorigin="6067,-1136" coordsize="828,67" path="m6895,-1069l6895,-1136,6067,-1136e" filled="f" stroked="t" strokeweight=".15709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8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48" w:footer="954" w:top="940" w:bottom="1140" w:left="1720" w:right="1340"/>
          <w:pgSz w:w="12240" w:h="15840"/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3329" w:right="321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26.036369pt;margin-top:-224.108521pt;width:359.807248pt;height:217.584278pt;mso-position-horizontal-relative:page;mso-position-vertical-relative:paragraph;z-index:-1462" coordorigin="2521,-4482" coordsize="7196,4352">
            <v:group style="position:absolute;left:2880;top:-685;width:1579;height:202" coordorigin="2880,-685" coordsize="1579,202">
              <v:shape style="position:absolute;left:2880;top:-685;width:1579;height:202" coordorigin="2880,-685" coordsize="1579,202" path="m2880,-483l4459,-483,4459,-685,2880,-685,2880,-483e" filled="t" fillcolor="#99B2D1" stroked="f">
                <v:path arrowok="t"/>
                <v:fill/>
              </v:shape>
            </v:group>
            <v:group style="position:absolute;left:2880;top:-685;width:1579;height:202" coordorigin="2880,-685" coordsize="1579,202">
              <v:shape style="position:absolute;left:2880;top:-685;width:1579;height:202" coordorigin="2880,-685" coordsize="1579,202" path="m2880,-483l4459,-483,4459,-685,2880,-685,2880,-483xe" filled="f" stroked="t" strokeweight=".167256pt" strokecolor="#1F497D">
                <v:path arrowok="t"/>
              </v:shape>
              <v:shape style="position:absolute;left:3480;top:-620;width:365;height:187" type="#_x0000_t75">
                <v:imagedata r:id="rId106" o:title=""/>
              </v:shape>
            </v:group>
            <v:group style="position:absolute;left:5659;top:-387;width:1582;height:202" coordorigin="5659,-387" coordsize="1582,202">
              <v:shape style="position:absolute;left:5659;top:-387;width:1582;height:202" coordorigin="5659,-387" coordsize="1582,202" path="m5659,-186l7241,-186,7241,-387,5659,-387,5659,-186e" filled="t" fillcolor="#99B2D1" stroked="f">
                <v:path arrowok="t"/>
                <v:fill/>
              </v:shape>
            </v:group>
            <v:group style="position:absolute;left:5659;top:-387;width:1582;height:202" coordorigin="5659,-387" coordsize="1582,202">
              <v:shape style="position:absolute;left:5659;top:-387;width:1582;height:202" coordorigin="5659,-387" coordsize="1582,202" path="m5659,-186l7241,-186,7241,-387,5659,-387,5659,-186xe" filled="f" stroked="t" strokeweight=".167256pt" strokecolor="#1F497D">
                <v:path arrowok="t"/>
              </v:shape>
              <v:shape style="position:absolute;left:6298;top:-325;width:288;height:194" type="#_x0000_t75">
                <v:imagedata r:id="rId107" o:title=""/>
              </v:shape>
            </v:group>
            <v:group style="position:absolute;left:5659;top:-718;width:1582;height:202" coordorigin="5659,-718" coordsize="1582,202">
              <v:shape style="position:absolute;left:5659;top:-718;width:1582;height:202" coordorigin="5659,-718" coordsize="1582,202" path="m5659,-517l7241,-517,7241,-718,5659,-718,5659,-517e" filled="t" fillcolor="#99B2D1" stroked="f">
                <v:path arrowok="t"/>
                <v:fill/>
              </v:shape>
            </v:group>
            <v:group style="position:absolute;left:5659;top:-718;width:1582;height:202" coordorigin="5659,-718" coordsize="1582,202">
              <v:shape style="position:absolute;left:5659;top:-718;width:1582;height:202" coordorigin="5659,-718" coordsize="1582,202" path="m5659,-517l7241,-517,7241,-718,5659,-718,5659,-517xe" filled="f" stroked="t" strokeweight=".167256pt" strokecolor="#1F497D">
                <v:path arrowok="t"/>
              </v:shape>
              <v:shape style="position:absolute;left:5947;top:-656;width:998;height:245" type="#_x0000_t75">
                <v:imagedata r:id="rId108" o:title=""/>
              </v:shape>
            </v:group>
            <v:group style="position:absolute;left:4459;top:-618;width:1200;height:53" coordorigin="4459,-618" coordsize="1200,53">
              <v:shape style="position:absolute;left:4459;top:-618;width:1200;height:53" coordorigin="4459,-618" coordsize="1200,53" path="m5659,-618l4459,-618,4459,-565e" filled="f" stroked="t" strokeweight=".167244pt" strokecolor="#000000">
                <v:path arrowok="t"/>
              </v:shape>
            </v:group>
            <v:group style="position:absolute;left:5052;top:-618;width:607;height:331" coordorigin="5052,-618" coordsize="607,331">
              <v:shape style="position:absolute;left:5052;top:-618;width:607;height:331" coordorigin="5052,-618" coordsize="607,331" path="m5659,-286l5052,-286,5052,-618e" filled="f" stroked="t" strokeweight=".167244pt" strokecolor="#000000">
                <v:path arrowok="t"/>
              </v:shape>
            </v:group>
            <v:group style="position:absolute;left:2880;top:-4045;width:1579;height:202" coordorigin="2880,-4045" coordsize="1579,202">
              <v:shape style="position:absolute;left:2880;top:-4045;width:1579;height:202" coordorigin="2880,-4045" coordsize="1579,202" path="m2880,-3843l4459,-3843,4459,-4045,2880,-4045,2880,-3843e" filled="t" fillcolor="#99B2D1" stroked="f">
                <v:path arrowok="t"/>
                <v:fill/>
              </v:shape>
            </v:group>
            <v:group style="position:absolute;left:2880;top:-4045;width:1579;height:202" coordorigin="2880,-4045" coordsize="1579,202">
              <v:shape style="position:absolute;left:2880;top:-4045;width:1579;height:202" coordorigin="2880,-4045" coordsize="1579,202" path="m2880,-3843l4459,-3843,4459,-4045,2880,-4045,2880,-3843xe" filled="f" stroked="t" strokeweight=".167256pt" strokecolor="#1F497D">
                <v:path arrowok="t"/>
              </v:shape>
              <v:shape style="position:absolute;left:3485;top:-3978;width:346;height:238" type="#_x0000_t75">
                <v:imagedata r:id="rId109" o:title=""/>
              </v:shape>
            </v:group>
            <v:group style="position:absolute;left:5659;top:-3382;width:1582;height:202" coordorigin="5659,-3382" coordsize="1582,202">
              <v:shape style="position:absolute;left:5659;top:-3382;width:1582;height:202" coordorigin="5659,-3382" coordsize="1582,202" path="m5659,-3181l7241,-3181,7241,-3382,5659,-3382,5659,-3181e" filled="t" fillcolor="#99B2D1" stroked="f">
                <v:path arrowok="t"/>
                <v:fill/>
              </v:shape>
            </v:group>
            <v:group style="position:absolute;left:5659;top:-3382;width:1582;height:202" coordorigin="5659,-3382" coordsize="1582,202">
              <v:shape style="position:absolute;left:5659;top:-3382;width:1582;height:202" coordorigin="5659,-3382" coordsize="1582,202" path="m5659,-3181l7241,-3181,7241,-3382,5659,-3382,5659,-3181xe" filled="f" stroked="t" strokeweight=".167256pt" strokecolor="#1F497D">
                <v:path arrowok="t"/>
              </v:shape>
              <v:shape style="position:absolute;left:5916;top:-3373;width:1056;height:187" type="#_x0000_t75">
                <v:imagedata r:id="rId110" o:title=""/>
              </v:shape>
              <v:shape style="position:absolute;left:6235;top:-3258;width:422;height:180" type="#_x0000_t75">
                <v:imagedata r:id="rId111" o:title=""/>
              </v:shape>
            </v:group>
            <v:group style="position:absolute;left:5659;top:-3702;width:1582;height:202" coordorigin="5659,-3702" coordsize="1582,202">
              <v:shape style="position:absolute;left:5659;top:-3702;width:1582;height:202" coordorigin="5659,-3702" coordsize="1582,202" path="m5659,-3500l7241,-3500,7241,-3702,5659,-3702,5659,-3500e" filled="t" fillcolor="#99B2D1" stroked="f">
                <v:path arrowok="t"/>
                <v:fill/>
              </v:shape>
            </v:group>
            <v:group style="position:absolute;left:5659;top:-3702;width:1582;height:202" coordorigin="5659,-3702" coordsize="1582,202">
              <v:shape style="position:absolute;left:5659;top:-3702;width:1582;height:202" coordorigin="5659,-3702" coordsize="1582,202" path="m5659,-3500l7241,-3500,7241,-3702,5659,-3702,5659,-3500xe" filled="f" stroked="t" strokeweight=".167256pt" strokecolor="#1F497D">
                <v:path arrowok="t"/>
              </v:shape>
              <v:shape style="position:absolute;left:6024;top:-3637;width:845;height:238" type="#_x0000_t75">
                <v:imagedata r:id="rId112" o:title=""/>
              </v:shape>
            </v:group>
            <v:group style="position:absolute;left:5659;top:-4045;width:1582;height:202" coordorigin="5659,-4045" coordsize="1582,202">
              <v:shape style="position:absolute;left:5659;top:-4045;width:1582;height:202" coordorigin="5659,-4045" coordsize="1582,202" path="m5659,-3843l7241,-3843,7241,-4045,5659,-4045,5659,-3843e" filled="t" fillcolor="#99B2D1" stroked="f">
                <v:path arrowok="t"/>
                <v:fill/>
              </v:shape>
            </v:group>
            <v:group style="position:absolute;left:5659;top:-4045;width:1582;height:202" coordorigin="5659,-4045" coordsize="1582,202">
              <v:shape style="position:absolute;left:5659;top:-4045;width:1582;height:202" coordorigin="5659,-4045" coordsize="1582,202" path="m5659,-3843l7241,-3843,7241,-4045,5659,-4045,5659,-3843xe" filled="f" stroked="t" strokeweight=".167256pt" strokecolor="#1F497D">
                <v:path arrowok="t"/>
              </v:shape>
              <v:shape style="position:absolute;left:5868;top:-4038;width:1152;height:194" type="#_x0000_t75">
                <v:imagedata r:id="rId113" o:title=""/>
              </v:shape>
              <v:shape style="position:absolute;left:6115;top:-3925;width:653;height:194" type="#_x0000_t75">
                <v:imagedata r:id="rId114" o:title=""/>
              </v:shape>
            </v:group>
            <v:group style="position:absolute;left:5659;top:-3070;width:1582;height:202" coordorigin="5659,-3070" coordsize="1582,202">
              <v:shape style="position:absolute;left:5659;top:-3070;width:1582;height:202" coordorigin="5659,-3070" coordsize="1582,202" path="m5659,-2869l7241,-2869,7241,-3070,5659,-3070,5659,-2869e" filled="t" fillcolor="#99B2D1" stroked="f">
                <v:path arrowok="t"/>
                <v:fill/>
              </v:shape>
            </v:group>
            <v:group style="position:absolute;left:5659;top:-3070;width:1582;height:202" coordorigin="5659,-3070" coordsize="1582,202">
              <v:shape style="position:absolute;left:5659;top:-3070;width:1582;height:202" coordorigin="5659,-3070" coordsize="1582,202" path="m5659,-2869l7241,-2869,7241,-3070,5659,-3070,5659,-2869xe" filled="f" stroked="t" strokeweight=".167256pt" strokecolor="#1F497D">
                <v:path arrowok="t"/>
              </v:shape>
              <v:shape style="position:absolute;left:6024;top:-3006;width:845;height:187" type="#_x0000_t75">
                <v:imagedata r:id="rId115" o:title=""/>
              </v:shape>
            </v:group>
            <v:group style="position:absolute;left:4459;top:-3944;width:1200;height:2" coordorigin="4459,-3944" coordsize="1200,2">
              <v:shape style="position:absolute;left:4459;top:-3944;width:1200;height:2" coordorigin="4459,-3944" coordsize="1200,0" path="m5659,-3944l4459,-3944e" filled="f" stroked="t" strokeweight=".167244pt" strokecolor="#000000">
                <v:path arrowok="t"/>
              </v:shape>
            </v:group>
            <v:group style="position:absolute;left:4973;top:-3944;width:720;height:343" coordorigin="4973,-3944" coordsize="720,343">
              <v:shape style="position:absolute;left:4973;top:-3944;width:720;height:343" coordorigin="4973,-3944" coordsize="720,343" path="m5693,-3601l4973,-3601,4973,-3944e" filled="f" stroked="t" strokeweight=".167244pt" strokecolor="#000000">
                <v:path arrowok="t"/>
              </v:shape>
            </v:group>
            <v:group style="position:absolute;left:4973;top:-3709;width:686;height:427" coordorigin="4973,-3709" coordsize="686,427">
              <v:shape style="position:absolute;left:4973;top:-3709;width:686;height:427" coordorigin="4973,-3709" coordsize="686,427" path="m5659,-3282l4973,-3282,4973,-3709e" filled="f" stroked="t" strokeweight=".167244pt" strokecolor="#000000">
                <v:path arrowok="t"/>
              </v:shape>
            </v:group>
            <v:group style="position:absolute;left:4973;top:-3373;width:686;height:403" coordorigin="4973,-3373" coordsize="686,403">
              <v:shape style="position:absolute;left:4973;top:-3373;width:686;height:403" coordorigin="4973,-3373" coordsize="686,403" path="m5659,-2970l4973,-2970,4973,-3373e" filled="f" stroked="t" strokeweight=".167244pt" strokecolor="#000000">
                <v:path arrowok="t"/>
              </v:shape>
            </v:group>
            <v:group style="position:absolute;left:2522;top:-4480;width:396;height:335" coordorigin="2522,-4480" coordsize="396,335">
              <v:shape style="position:absolute;left:2522;top:-4480;width:396;height:335" coordorigin="2522,-4480" coordsize="396,335" path="m2745,-4480l2665,-4471,2601,-4444,2554,-4403,2524,-4332,2522,-4314,2524,-4292,2546,-4235,2589,-4188,2649,-4157,2721,-4146,2746,-4147,2814,-4165,2869,-4202,2905,-4253,2918,-4314,2917,-4335,2895,-4392,2851,-4439,2791,-4471,2745,-4480e" filled="t" fillcolor="#99B2D1" stroked="f">
                <v:path arrowok="t"/>
                <v:fill/>
              </v:shape>
            </v:group>
            <v:group style="position:absolute;left:2522;top:-4480;width:396;height:335" coordorigin="2522,-4480" coordsize="396,335">
              <v:shape style="position:absolute;left:2522;top:-4480;width:396;height:335" coordorigin="2522,-4480" coordsize="396,335" path="m2522,-4314l2536,-4253,2572,-4202,2627,-4165,2696,-4147,2721,-4146,2746,-4147,2814,-4165,2869,-4202,2905,-4253,2918,-4314,2917,-4335,2912,-4355,2883,-4409,2833,-4452,2769,-4477,2745,-4480,2717,-4480,2642,-4464,2583,-4432,2543,-4386,2524,-4332,2522,-4314xe" filled="f" stroked="t" strokeweight=".167256pt" strokecolor="#1F497D">
                <v:path arrowok="t"/>
              </v:shape>
              <v:shape style="position:absolute;left:2693;top:-4354;width:58;height:209" type="#_x0000_t75">
                <v:imagedata r:id="rId116" o:title=""/>
              </v:shape>
            </v:group>
            <v:group style="position:absolute;left:2722;top:-4146;width:158;height:202" coordorigin="2722,-4146" coordsize="158,202">
              <v:shape style="position:absolute;left:2722;top:-4146;width:158;height:202" coordorigin="2722,-4146" coordsize="158,202" path="m2880,-3944l2722,-3944,2722,-4146e" filled="f" stroked="t" strokeweight=".167244pt" strokecolor="#000000">
                <v:path arrowok="t"/>
              </v:shape>
            </v:group>
            <v:group style="position:absolute;left:5659;top:-1100;width:1582;height:202" coordorigin="5659,-1100" coordsize="1582,202">
              <v:shape style="position:absolute;left:5659;top:-1100;width:1582;height:202" coordorigin="5659,-1100" coordsize="1582,202" path="m5659,-898l7241,-898,7241,-1100,5659,-1100,5659,-898e" filled="t" fillcolor="#99B2D1" stroked="f">
                <v:path arrowok="t"/>
                <v:fill/>
              </v:shape>
            </v:group>
            <v:group style="position:absolute;left:5659;top:-1100;width:1582;height:202" coordorigin="5659,-1100" coordsize="1582,202">
              <v:shape style="position:absolute;left:5659;top:-1100;width:1582;height:202" coordorigin="5659,-1100" coordsize="1582,202" path="m5659,-898l7241,-898,7241,-1100,5659,-1100,5659,-898xe" filled="f" stroked="t" strokeweight=".167256pt" strokecolor="#1F497D">
                <v:path arrowok="t"/>
              </v:shape>
              <v:shape style="position:absolute;left:6283;top:-1038;width:326;height:245" type="#_x0000_t75">
                <v:imagedata r:id="rId117" o:title=""/>
              </v:shape>
            </v:group>
            <v:group style="position:absolute;left:5659;top:-1501;width:1582;height:202" coordorigin="5659,-1501" coordsize="1582,202">
              <v:shape style="position:absolute;left:5659;top:-1501;width:1582;height:202" coordorigin="5659,-1501" coordsize="1582,202" path="m5659,-1299l7241,-1299,7241,-1501,5659,-1501,5659,-1299e" filled="t" fillcolor="#99B2D1" stroked="f">
                <v:path arrowok="t"/>
                <v:fill/>
              </v:shape>
            </v:group>
            <v:group style="position:absolute;left:5659;top:-1501;width:1582;height:202" coordorigin="5659,-1501" coordsize="1582,202">
              <v:shape style="position:absolute;left:5659;top:-1501;width:1582;height:202" coordorigin="5659,-1501" coordsize="1582,202" path="m5659,-1299l7241,-1299,7241,-1501,5659,-1501,5659,-1299xe" filled="f" stroked="t" strokeweight=".167256pt" strokecolor="#1F497D">
                <v:path arrowok="t"/>
              </v:shape>
              <v:shape style="position:absolute;left:5921;top:-1438;width:1037;height:245" type="#_x0000_t75">
                <v:imagedata r:id="rId118" o:title=""/>
              </v:shape>
            </v:group>
            <v:group style="position:absolute;left:5659;top:-1820;width:1582;height:202" coordorigin="5659,-1820" coordsize="1582,202">
              <v:shape style="position:absolute;left:5659;top:-1820;width:1582;height:202" coordorigin="5659,-1820" coordsize="1582,202" path="m5659,-1618l7241,-1618,7241,-1820,5659,-1820,5659,-1618e" filled="t" fillcolor="#99B2D1" stroked="f">
                <v:path arrowok="t"/>
                <v:fill/>
              </v:shape>
            </v:group>
            <v:group style="position:absolute;left:5659;top:-1820;width:1582;height:202" coordorigin="5659,-1820" coordsize="1582,202">
              <v:shape style="position:absolute;left:5659;top:-1820;width:1582;height:202" coordorigin="5659,-1820" coordsize="1582,202" path="m5659,-1618l7241,-1618,7241,-1820,5659,-1820,5659,-1618xe" filled="f" stroked="t" strokeweight=".167256pt" strokecolor="#1F497D">
                <v:path arrowok="t"/>
              </v:shape>
              <v:shape style="position:absolute;left:5916;top:-1758;width:1056;height:245" type="#_x0000_t75">
                <v:imagedata r:id="rId119" o:title=""/>
              </v:shape>
            </v:group>
            <v:group style="position:absolute;left:5659;top:-2170;width:1582;height:202" coordorigin="5659,-2170" coordsize="1582,202">
              <v:shape style="position:absolute;left:5659;top:-2170;width:1582;height:202" coordorigin="5659,-2170" coordsize="1582,202" path="m5659,-1969l7241,-1969,7241,-2170,5659,-2170,5659,-1969e" filled="t" fillcolor="#99B2D1" stroked="f">
                <v:path arrowok="t"/>
                <v:fill/>
              </v:shape>
            </v:group>
            <v:group style="position:absolute;left:5659;top:-2170;width:1582;height:202" coordorigin="5659,-2170" coordsize="1582,202">
              <v:shape style="position:absolute;left:5659;top:-2170;width:1582;height:202" coordorigin="5659,-2170" coordsize="1582,202" path="m5659,-1969l7241,-1969,7241,-2170,5659,-2170,5659,-1969xe" filled="f" stroked="t" strokeweight=".167256pt" strokecolor="#1F497D">
                <v:path arrowok="t"/>
              </v:shape>
              <v:shape style="position:absolute;left:5976;top:-2161;width:941;height:230" type="#_x0000_t75">
                <v:imagedata r:id="rId120" o:title=""/>
              </v:shape>
              <v:shape style="position:absolute;left:6199;top:-2050;width:480;height:194" type="#_x0000_t75">
                <v:imagedata r:id="rId121" o:title=""/>
              </v:shape>
            </v:group>
            <v:group style="position:absolute;left:5659;top:-2533;width:1582;height:202" coordorigin="5659,-2533" coordsize="1582,202">
              <v:shape style="position:absolute;left:5659;top:-2533;width:1582;height:202" coordorigin="5659,-2533" coordsize="1582,202" path="m5659,-2331l7241,-2331,7241,-2533,5659,-2533,5659,-2331e" filled="t" fillcolor="#99B2D1" stroked="f">
                <v:path arrowok="t"/>
                <v:fill/>
              </v:shape>
            </v:group>
            <v:group style="position:absolute;left:5659;top:-2533;width:1582;height:202" coordorigin="5659,-2533" coordsize="1582,202">
              <v:shape style="position:absolute;left:5659;top:-2533;width:1582;height:202" coordorigin="5659,-2533" coordsize="1582,202" path="m5659,-2331l7241,-2331,7241,-2533,5659,-2533,5659,-2331xe" filled="f" stroked="t" strokeweight=".167256pt" strokecolor="#1F497D">
                <v:path arrowok="t"/>
              </v:shape>
              <v:shape style="position:absolute;left:5878;top:-2470;width:1133;height:194" type="#_x0000_t75">
                <v:imagedata r:id="rId122" o:title=""/>
              </v:shape>
            </v:group>
            <v:group style="position:absolute;left:2880;top:-2533;width:1579;height:202" coordorigin="2880,-2533" coordsize="1579,202">
              <v:shape style="position:absolute;left:2880;top:-2533;width:1579;height:202" coordorigin="2880,-2533" coordsize="1579,202" path="m2880,-2331l4459,-2331,4459,-2533,2880,-2533,2880,-2331e" filled="t" fillcolor="#99B2D1" stroked="f">
                <v:path arrowok="t"/>
                <v:fill/>
              </v:shape>
            </v:group>
            <v:group style="position:absolute;left:2880;top:-2533;width:1579;height:202" coordorigin="2880,-2533" coordsize="1579,202">
              <v:shape style="position:absolute;left:2880;top:-2533;width:1579;height:202" coordorigin="2880,-2533" coordsize="1579,202" path="m2880,-2331l4459,-2331,4459,-2533,2880,-2533,2880,-2331xe" filled="f" stroked="t" strokeweight=".167256pt" strokecolor="#1F497D">
                <v:path arrowok="t"/>
              </v:shape>
              <v:shape style="position:absolute;left:3137;top:-2468;width:1056;height:238" type="#_x0000_t75">
                <v:imagedata r:id="rId123" o:title=""/>
              </v:shape>
            </v:group>
            <v:group style="position:absolute;left:4459;top:-2432;width:1200;height:2" coordorigin="4459,-2432" coordsize="1200,2">
              <v:shape style="position:absolute;left:4459;top:-2432;width:1200;height:2" coordorigin="4459,-2432" coordsize="1200,0" path="m4459,-2432l5659,-2432e" filled="f" stroked="t" strokeweight=".167244pt" strokecolor="#000000">
                <v:path arrowok="t"/>
              </v:shape>
            </v:group>
            <v:group style="position:absolute;left:5052;top:-2432;width:607;height:362" coordorigin="5052,-2432" coordsize="607,362">
              <v:shape style="position:absolute;left:5052;top:-2432;width:607;height:362" coordorigin="5052,-2432" coordsize="607,362" path="m5659,-2070l5052,-2070,5052,-2432e" filled="f" stroked="t" strokeweight=".167244pt" strokecolor="#000000">
                <v:path arrowok="t"/>
              </v:shape>
            </v:group>
            <v:group style="position:absolute;left:5052;top:-2264;width:607;height:545" coordorigin="5052,-2264" coordsize="607,545">
              <v:shape style="position:absolute;left:5052;top:-2264;width:607;height:545" coordorigin="5052,-2264" coordsize="607,545" path="m5659,-1719l5052,-1719,5052,-2264e" filled="f" stroked="t" strokeweight=".167244pt" strokecolor="#000000">
                <v:path arrowok="t"/>
              </v:shape>
            </v:group>
            <v:group style="position:absolute;left:5052;top:-1719;width:607;height:319" coordorigin="5052,-1719" coordsize="607,319">
              <v:shape style="position:absolute;left:5052;top:-1719;width:607;height:319" coordorigin="5052,-1719" coordsize="607,319" path="m5659,-1400l5052,-1400,5052,-1719e" filled="f" stroked="t" strokeweight=".167244pt" strokecolor="#000000">
                <v:path arrowok="t"/>
              </v:shape>
            </v:group>
            <v:group style="position:absolute;left:5052;top:-1458;width:607;height:458" coordorigin="5052,-1458" coordsize="607,458">
              <v:shape style="position:absolute;left:5052;top:-1458;width:607;height:458" coordorigin="5052,-1458" coordsize="607,458" path="m5659,-999l5052,-999,5052,-1458e" filled="f" stroked="t" strokeweight=".167244pt" strokecolor="#000000">
                <v:path arrowok="t"/>
              </v:shape>
            </v:group>
            <v:group style="position:absolute;left:8134;top:-2197;width:1582;height:202" coordorigin="8134,-2197" coordsize="1582,202">
              <v:shape style="position:absolute;left:8134;top:-2197;width:1582;height:202" coordorigin="8134,-2197" coordsize="1582,202" path="m8134,-1995l9715,-1995,9715,-2197,8134,-2197,8134,-1995e" filled="t" fillcolor="#99B2D1" stroked="f">
                <v:path arrowok="t"/>
                <v:fill/>
              </v:shape>
            </v:group>
            <v:group style="position:absolute;left:8134;top:-2197;width:1582;height:202" coordorigin="8134,-2197" coordsize="1582,202">
              <v:shape style="position:absolute;left:8134;top:-2197;width:1582;height:202" coordorigin="8134,-2197" coordsize="1582,202" path="m8134,-1995l9715,-1995,9715,-2197,8134,-2197,8134,-1995xe" filled="f" stroked="t" strokeweight=".167256pt" strokecolor="#1F497D">
                <v:path arrowok="t"/>
              </v:shape>
              <v:shape style="position:absolute;left:8424;top:-2134;width:998;height:245" type="#_x0000_t75">
                <v:imagedata r:id="rId124" o:title=""/>
              </v:shape>
            </v:group>
            <v:group style="position:absolute;left:7241;top:-2197;width:893;height:101" coordorigin="7241,-2197" coordsize="893,101">
              <v:shape style="position:absolute;left:7241;top:-2197;width:893;height:101" coordorigin="7241,-2197" coordsize="893,101" path="m8134,-2096l7246,-2096,7246,-2178,7241,-2178,7241,-2197e" filled="f" stroked="t" strokeweight=".167244pt" strokecolor="#000000">
                <v:path arrowok="t"/>
              </v:shape>
            </v:group>
            <v:group style="position:absolute;left:2722;top:-4045;width:158;height:1613" coordorigin="2722,-4045" coordsize="158,1613">
              <v:shape style="position:absolute;left:2722;top:-4045;width:158;height:1613" coordorigin="2722,-4045" coordsize="158,1613" path="m2880,-2432l2722,-2432,2722,-4045e" filled="f" stroked="t" strokeweight=".167244pt" strokecolor="#000000">
                <v:path arrowok="t"/>
              </v:shape>
            </v:group>
            <v:group style="position:absolute;left:2722;top:-2432;width:197;height:1848" coordorigin="2722,-2432" coordsize="197,1848">
              <v:shape style="position:absolute;left:2722;top:-2432;width:197;height:1848" coordorigin="2722,-2432" coordsize="197,1848" path="m2918,-584l2722,-584,2722,-2432e" filled="f" stroked="t" strokeweight=".1672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8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748" w:footer="954" w:top="940" w:bottom="1140" w:left="1220" w:right="1320"/>
          <w:pgSz w:w="12240" w:h="15840"/>
        </w:sectPr>
      </w:pPr>
      <w:rPr/>
    </w:p>
    <w:p>
      <w:pPr>
        <w:spacing w:before="24" w:after="0" w:line="240" w:lineRule="auto"/>
        <w:ind w:left="220" w:right="-54"/>
        <w:jc w:val="left"/>
        <w:tabs>
          <w:tab w:pos="4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5" w:after="0" w:line="239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33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40" w:bottom="1140" w:left="1220" w:right="1320"/>
          <w:cols w:num="2" w:equalWidth="0">
            <w:col w:w="4613" w:space="574"/>
            <w:col w:w="451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3485" w:right="336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395063" w:type="dxa"/>
      </w:tblPr>
      <w:tblGrid/>
      <w:tr>
        <w:trPr>
          <w:trHeight w:val="470" w:hRule="exact"/>
        </w:trPr>
        <w:tc>
          <w:tcPr>
            <w:tcW w:w="1831" w:type="dxa"/>
            <w:tcBorders>
              <w:top w:val="single" w:sz="4.636311" w:space="0" w:color="000000"/>
              <w:bottom w:val="single" w:sz="4.63630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32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3" w:type="dxa"/>
            <w:tcBorders>
              <w:top w:val="single" w:sz="4.636311" w:space="0" w:color="000000"/>
              <w:bottom w:val="single" w:sz="4.63630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11" w:space="0" w:color="000000"/>
              <w:bottom w:val="single" w:sz="4.63630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11" w:space="0" w:color="000000"/>
              <w:bottom w:val="single" w:sz="4.63630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06" w:space="0" w:color="000000"/>
              <w:bottom w:val="single" w:sz="4.63630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3" w:type="dxa"/>
            <w:tcBorders>
              <w:top w:val="single" w:sz="4.636306" w:space="0" w:color="000000"/>
              <w:bottom w:val="single" w:sz="4.63630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06" w:space="0" w:color="000000"/>
              <w:bottom w:val="single" w:sz="4.63630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06" w:space="0" w:color="000000"/>
              <w:bottom w:val="single" w:sz="4.63630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02" w:space="0" w:color="000000"/>
              <w:bottom w:val="single" w:sz="4.636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02" w:space="0" w:color="000000"/>
              <w:bottom w:val="single" w:sz="4.636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02" w:space="0" w:color="000000"/>
              <w:bottom w:val="single" w:sz="4.636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02" w:space="0" w:color="000000"/>
              <w:bottom w:val="single" w:sz="4.636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" w:space="0" w:color="000000"/>
              <w:bottom w:val="single" w:sz="4.63629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" w:space="0" w:color="000000"/>
              <w:bottom w:val="single" w:sz="4.63629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" w:space="0" w:color="000000"/>
              <w:bottom w:val="single" w:sz="4.63629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" w:space="0" w:color="000000"/>
              <w:bottom w:val="single" w:sz="4.63629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698" w:hRule="exact"/>
        </w:trPr>
        <w:tc>
          <w:tcPr>
            <w:tcW w:w="1831" w:type="dxa"/>
            <w:tcBorders>
              <w:top w:val="single" w:sz="4.636298" w:space="0" w:color="000000"/>
              <w:bottom w:val="single" w:sz="4.63629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98" w:space="0" w:color="000000"/>
              <w:bottom w:val="single" w:sz="4.63629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28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298" w:space="0" w:color="000000"/>
              <w:bottom w:val="single" w:sz="4.63629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98" w:space="0" w:color="000000"/>
              <w:bottom w:val="single" w:sz="4.63629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92" w:space="0" w:color="000000"/>
              <w:bottom w:val="single" w:sz="4.63628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92" w:space="0" w:color="000000"/>
              <w:bottom w:val="single" w:sz="4.63628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92" w:space="0" w:color="000000"/>
              <w:bottom w:val="single" w:sz="4.63628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292" w:space="0" w:color="000000"/>
              <w:bottom w:val="single" w:sz="4.63628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87" w:space="0" w:color="000000"/>
              <w:bottom w:val="single" w:sz="4.63628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87" w:space="0" w:color="000000"/>
              <w:bottom w:val="single" w:sz="4.63628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87" w:space="0" w:color="000000"/>
              <w:bottom w:val="single" w:sz="4.63628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287" w:space="0" w:color="000000"/>
              <w:bottom w:val="single" w:sz="4.63628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83" w:space="0" w:color="000000"/>
              <w:bottom w:val="single" w:sz="4.63627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83" w:space="0" w:color="000000"/>
              <w:bottom w:val="single" w:sz="4.63627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83" w:space="0" w:color="000000"/>
              <w:bottom w:val="single" w:sz="4.63627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283" w:space="0" w:color="000000"/>
              <w:bottom w:val="single" w:sz="4.63627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79" w:space="0" w:color="000000"/>
              <w:bottom w:val="single" w:sz="4.63627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79" w:space="0" w:color="000000"/>
              <w:bottom w:val="single" w:sz="4.63627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79" w:space="0" w:color="000000"/>
              <w:bottom w:val="single" w:sz="4.63627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279" w:space="0" w:color="000000"/>
              <w:bottom w:val="single" w:sz="4.63627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698" w:hRule="exact"/>
        </w:trPr>
        <w:tc>
          <w:tcPr>
            <w:tcW w:w="1831" w:type="dxa"/>
            <w:tcBorders>
              <w:top w:val="single" w:sz="4.636275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75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275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75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28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69" w:space="0" w:color="000000"/>
              <w:bottom w:val="single" w:sz="4.6362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69" w:space="0" w:color="000000"/>
              <w:bottom w:val="single" w:sz="4.6362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69" w:space="0" w:color="000000"/>
              <w:bottom w:val="single" w:sz="4.6362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269" w:space="0" w:color="000000"/>
              <w:bottom w:val="single" w:sz="4.6362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64" w:space="0" w:color="000000"/>
              <w:bottom w:val="single" w:sz="4.636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64" w:space="0" w:color="000000"/>
              <w:bottom w:val="single" w:sz="4.636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64" w:space="0" w:color="000000"/>
              <w:bottom w:val="single" w:sz="4.636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64" w:space="0" w:color="000000"/>
              <w:bottom w:val="single" w:sz="4.636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type w:val="continuous"/>
          <w:pgSz w:w="12240" w:h="15840"/>
          <w:pgMar w:top="940" w:bottom="1140" w:left="12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395063" w:type="dxa"/>
      </w:tblPr>
      <w:tblGrid/>
      <w:tr>
        <w:trPr>
          <w:trHeight w:val="470" w:hRule="exact"/>
        </w:trPr>
        <w:tc>
          <w:tcPr>
            <w:tcW w:w="1831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32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3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698" w:hRule="exact"/>
        </w:trPr>
        <w:tc>
          <w:tcPr>
            <w:tcW w:w="1831" w:type="dxa"/>
            <w:tcBorders>
              <w:top w:val="single" w:sz="4.636371" w:space="0" w:color="000000"/>
              <w:bottom w:val="single" w:sz="4.6363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71" w:space="0" w:color="000000"/>
              <w:bottom w:val="single" w:sz="4.6363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71" w:space="0" w:color="000000"/>
              <w:bottom w:val="single" w:sz="4.6363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71" w:space="0" w:color="000000"/>
              <w:bottom w:val="single" w:sz="4.6363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28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65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65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65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65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62" w:space="0" w:color="000000"/>
              <w:bottom w:val="single" w:sz="4.6363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62" w:space="0" w:color="000000"/>
              <w:bottom w:val="single" w:sz="4.6363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62" w:space="0" w:color="000000"/>
              <w:bottom w:val="single" w:sz="4.6363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62" w:space="0" w:color="000000"/>
              <w:bottom w:val="single" w:sz="4.6363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6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6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6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6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58" w:space="0" w:color="000000"/>
              <w:bottom w:val="single" w:sz="4.63635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58" w:space="0" w:color="000000"/>
              <w:bottom w:val="single" w:sz="4.63635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58" w:space="0" w:color="000000"/>
              <w:bottom w:val="single" w:sz="4.63635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58" w:space="0" w:color="000000"/>
              <w:bottom w:val="single" w:sz="4.63635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56" w:space="0" w:color="000000"/>
              <w:bottom w:val="single" w:sz="4.63635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56" w:space="0" w:color="000000"/>
              <w:bottom w:val="single" w:sz="4.63635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56" w:space="0" w:color="000000"/>
              <w:bottom w:val="single" w:sz="4.63635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56" w:space="0" w:color="000000"/>
              <w:bottom w:val="single" w:sz="4.63635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52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52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52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52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5" w:space="0" w:color="000000"/>
              <w:bottom w:val="single" w:sz="4.63634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5" w:space="0" w:color="000000"/>
              <w:bottom w:val="single" w:sz="4.63634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5" w:space="0" w:color="000000"/>
              <w:bottom w:val="single" w:sz="4.63634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5" w:space="0" w:color="000000"/>
              <w:bottom w:val="single" w:sz="4.63634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47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47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47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47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39" w:space="0" w:color="000000"/>
              <w:bottom w:val="single" w:sz="4.6363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39" w:space="0" w:color="000000"/>
              <w:bottom w:val="single" w:sz="4.6363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39" w:space="0" w:color="000000"/>
              <w:bottom w:val="single" w:sz="4.6363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39" w:space="0" w:color="000000"/>
              <w:bottom w:val="single" w:sz="4.6363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35" w:space="0" w:color="000000"/>
              <w:bottom w:val="single" w:sz="4.63633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35" w:space="0" w:color="000000"/>
              <w:bottom w:val="single" w:sz="4.63633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35" w:space="0" w:color="000000"/>
              <w:bottom w:val="single" w:sz="4.63633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35" w:space="0" w:color="000000"/>
              <w:bottom w:val="single" w:sz="4.63633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698" w:hRule="exact"/>
        </w:trPr>
        <w:tc>
          <w:tcPr>
            <w:tcW w:w="1831" w:type="dxa"/>
            <w:tcBorders>
              <w:top w:val="single" w:sz="4.636333" w:space="0" w:color="000000"/>
              <w:bottom w:val="single" w:sz="4.6363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33" w:space="0" w:color="000000"/>
              <w:bottom w:val="single" w:sz="4.6363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33" w:space="0" w:color="000000"/>
              <w:bottom w:val="single" w:sz="4.6363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33" w:space="0" w:color="000000"/>
              <w:bottom w:val="single" w:sz="4.63632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28" w:lineRule="exact"/>
              <w:ind w:left="102" w:right="5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26" w:space="0" w:color="000000"/>
              <w:bottom w:val="single" w:sz="4.63632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26" w:space="0" w:color="000000"/>
              <w:bottom w:val="single" w:sz="4.63632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26" w:space="0" w:color="000000"/>
              <w:bottom w:val="single" w:sz="4.63632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26" w:space="0" w:color="000000"/>
              <w:bottom w:val="single" w:sz="4.63632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22" w:space="0" w:color="000000"/>
              <w:bottom w:val="single" w:sz="4.63631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22" w:space="0" w:color="000000"/>
              <w:bottom w:val="single" w:sz="4.63631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22" w:space="0" w:color="000000"/>
              <w:bottom w:val="single" w:sz="4.63631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22" w:space="0" w:color="000000"/>
              <w:bottom w:val="single" w:sz="4.63631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18" w:space="0" w:color="000000"/>
              <w:bottom w:val="single" w:sz="4.63631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18" w:space="0" w:color="000000"/>
              <w:bottom w:val="single" w:sz="4.63631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18" w:space="0" w:color="000000"/>
              <w:bottom w:val="single" w:sz="4.63631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18" w:space="0" w:color="000000"/>
              <w:bottom w:val="single" w:sz="4.63631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14" w:space="0" w:color="000000"/>
              <w:bottom w:val="single" w:sz="4.63631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14" w:space="0" w:color="000000"/>
              <w:bottom w:val="single" w:sz="4.63631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14" w:space="0" w:color="000000"/>
              <w:bottom w:val="single" w:sz="4.63631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14" w:space="0" w:color="000000"/>
              <w:bottom w:val="single" w:sz="4.63631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12" w:space="0" w:color="000000"/>
              <w:bottom w:val="single" w:sz="4.63630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12" w:space="0" w:color="000000"/>
              <w:bottom w:val="single" w:sz="4.63630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12" w:space="0" w:color="000000"/>
              <w:bottom w:val="single" w:sz="4.63630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12" w:space="0" w:color="000000"/>
              <w:bottom w:val="single" w:sz="4.63630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09" w:space="0" w:color="000000"/>
              <w:bottom w:val="single" w:sz="4.63630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09" w:space="0" w:color="000000"/>
              <w:bottom w:val="single" w:sz="4.63630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09" w:space="0" w:color="000000"/>
              <w:bottom w:val="single" w:sz="4.63630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09" w:space="0" w:color="000000"/>
              <w:bottom w:val="single" w:sz="4.63630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07" w:space="0" w:color="000000"/>
              <w:bottom w:val="single" w:sz="4.63630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07" w:space="0" w:color="000000"/>
              <w:bottom w:val="single" w:sz="4.63630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07" w:space="0" w:color="000000"/>
              <w:bottom w:val="single" w:sz="4.63630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07" w:space="0" w:color="000000"/>
              <w:bottom w:val="single" w:sz="4.63630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03" w:space="0" w:color="000000"/>
              <w:bottom w:val="single" w:sz="4.63629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03" w:space="0" w:color="000000"/>
              <w:bottom w:val="single" w:sz="4.63629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03" w:space="0" w:color="000000"/>
              <w:bottom w:val="single" w:sz="4.63629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03" w:space="0" w:color="000000"/>
              <w:bottom w:val="single" w:sz="4.63629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68" w:hRule="exact"/>
        </w:trPr>
        <w:tc>
          <w:tcPr>
            <w:tcW w:w="1831" w:type="dxa"/>
            <w:tcBorders>
              <w:top w:val="single" w:sz="4.636299" w:space="0" w:color="000000"/>
              <w:bottom w:val="single" w:sz="4.63629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99" w:space="0" w:color="000000"/>
              <w:bottom w:val="single" w:sz="4.63629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99" w:space="0" w:color="000000"/>
              <w:bottom w:val="single" w:sz="4.63629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28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99" w:space="0" w:color="000000"/>
              <w:bottom w:val="single" w:sz="4.63629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295" w:space="0" w:color="000000"/>
              <w:bottom w:val="single" w:sz="4.63629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95" w:space="0" w:color="000000"/>
              <w:bottom w:val="single" w:sz="4.63629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95" w:space="0" w:color="000000"/>
              <w:bottom w:val="single" w:sz="4.63629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95" w:space="0" w:color="000000"/>
              <w:bottom w:val="single" w:sz="4.63629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293" w:space="0" w:color="000000"/>
              <w:bottom w:val="single" w:sz="4.6362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93" w:space="0" w:color="000000"/>
              <w:bottom w:val="single" w:sz="4.6362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93" w:space="0" w:color="000000"/>
              <w:bottom w:val="single" w:sz="4.6362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93" w:space="0" w:color="000000"/>
              <w:bottom w:val="single" w:sz="4.6362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29" w:space="0" w:color="000000"/>
              <w:bottom w:val="single" w:sz="4.63628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9" w:space="0" w:color="000000"/>
              <w:bottom w:val="single" w:sz="4.63628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9" w:space="0" w:color="000000"/>
              <w:bottom w:val="single" w:sz="4.63628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9" w:space="0" w:color="000000"/>
              <w:bottom w:val="single" w:sz="4.63628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701" w:hRule="exact"/>
        </w:trPr>
        <w:tc>
          <w:tcPr>
            <w:tcW w:w="1831" w:type="dxa"/>
            <w:tcBorders>
              <w:top w:val="single" w:sz="4.636288" w:space="0" w:color="000000"/>
              <w:bottom w:val="single" w:sz="4.63628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88" w:space="0" w:color="000000"/>
              <w:bottom w:val="single" w:sz="4.63628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288" w:space="0" w:color="000000"/>
              <w:bottom w:val="single" w:sz="4.63628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88" w:space="0" w:color="000000"/>
              <w:bottom w:val="single" w:sz="4.63628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282" w:space="0" w:color="000000"/>
              <w:bottom w:val="single" w:sz="4.6362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82" w:space="0" w:color="000000"/>
              <w:bottom w:val="single" w:sz="4.6362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82" w:space="0" w:color="000000"/>
              <w:bottom w:val="single" w:sz="4.6362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82" w:space="0" w:color="000000"/>
              <w:bottom w:val="single" w:sz="4.6362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8" w:space="0" w:color="000000"/>
              <w:bottom w:val="single" w:sz="4.63627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8" w:space="0" w:color="000000"/>
              <w:bottom w:val="single" w:sz="4.63627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8" w:space="0" w:color="000000"/>
              <w:bottom w:val="single" w:sz="4.63627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8" w:space="0" w:color="000000"/>
              <w:bottom w:val="single" w:sz="4.636276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276" w:space="0" w:color="000000"/>
              <w:bottom w:val="single" w:sz="4.63627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76" w:space="0" w:color="000000"/>
              <w:bottom w:val="single" w:sz="4.63627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276" w:space="0" w:color="000000"/>
              <w:bottom w:val="single" w:sz="4.63627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76" w:space="0" w:color="000000"/>
              <w:bottom w:val="single" w:sz="4.63627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74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74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74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74" w:space="0" w:color="000000"/>
              <w:bottom w:val="single" w:sz="4.6362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269" w:space="0" w:color="000000"/>
              <w:bottom w:val="single" w:sz="4.63626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69" w:space="0" w:color="000000"/>
              <w:bottom w:val="single" w:sz="4.63626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69" w:space="0" w:color="000000"/>
              <w:bottom w:val="single" w:sz="4.63626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69" w:space="0" w:color="000000"/>
              <w:bottom w:val="single" w:sz="4.636267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267" w:space="0" w:color="000000"/>
              <w:bottom w:val="single" w:sz="4.6362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67" w:space="0" w:color="000000"/>
              <w:bottom w:val="single" w:sz="4.6362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267" w:space="0" w:color="000000"/>
              <w:bottom w:val="single" w:sz="4.6362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267" w:space="0" w:color="000000"/>
              <w:bottom w:val="single" w:sz="4.63626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265" w:space="0" w:color="000000"/>
              <w:bottom w:val="single" w:sz="4.63626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265" w:space="0" w:color="000000"/>
              <w:bottom w:val="single" w:sz="4.63626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265" w:space="0" w:color="000000"/>
              <w:bottom w:val="single" w:sz="4.63626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28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265" w:space="0" w:color="000000"/>
              <w:bottom w:val="single" w:sz="4.63626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48" w:footer="954" w:top="940" w:bottom="1140" w:left="122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395063" w:type="dxa"/>
      </w:tblPr>
      <w:tblGrid/>
      <w:tr>
        <w:trPr>
          <w:trHeight w:val="470" w:hRule="exact"/>
        </w:trPr>
        <w:tc>
          <w:tcPr>
            <w:tcW w:w="1831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32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83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8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75" w:space="0" w:color="000000"/>
              <w:bottom w:val="single" w:sz="4.63637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7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71" w:space="0" w:color="000000"/>
              <w:bottom w:val="single" w:sz="4.6363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71" w:space="0" w:color="000000"/>
              <w:bottom w:val="single" w:sz="4.6363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71" w:space="0" w:color="000000"/>
              <w:bottom w:val="single" w:sz="4.6363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71" w:space="0" w:color="000000"/>
              <w:bottom w:val="single" w:sz="4.63636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69" w:space="0" w:color="000000"/>
              <w:bottom w:val="single" w:sz="4.6363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69" w:space="0" w:color="000000"/>
              <w:bottom w:val="single" w:sz="4.6363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69" w:space="0" w:color="000000"/>
              <w:bottom w:val="single" w:sz="4.6363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69" w:space="0" w:color="000000"/>
              <w:bottom w:val="single" w:sz="4.63636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64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64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64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64" w:space="0" w:color="000000"/>
              <w:bottom w:val="single" w:sz="4.636362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68" w:hRule="exact"/>
        </w:trPr>
        <w:tc>
          <w:tcPr>
            <w:tcW w:w="1831" w:type="dxa"/>
            <w:tcBorders>
              <w:top w:val="single" w:sz="4.636362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62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28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62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62" w:space="0" w:color="000000"/>
              <w:bottom w:val="single" w:sz="4.63635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58" w:space="0" w:color="000000"/>
              <w:bottom w:val="single" w:sz="4.63635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58" w:space="0" w:color="000000"/>
              <w:bottom w:val="single" w:sz="4.63635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58" w:space="0" w:color="000000"/>
              <w:bottom w:val="single" w:sz="4.63635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58" w:space="0" w:color="000000"/>
              <w:bottom w:val="single" w:sz="4.636354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0" w:hRule="exact"/>
        </w:trPr>
        <w:tc>
          <w:tcPr>
            <w:tcW w:w="1831" w:type="dxa"/>
            <w:tcBorders>
              <w:top w:val="single" w:sz="4.636354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54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54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54" w:space="0" w:color="000000"/>
              <w:bottom w:val="single" w:sz="4.6363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5" w:space="0" w:color="000000"/>
              <w:bottom w:val="single" w:sz="4.63634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5" w:space="0" w:color="000000"/>
              <w:bottom w:val="single" w:sz="4.63634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5" w:space="0" w:color="000000"/>
              <w:bottom w:val="single" w:sz="4.63634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5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5" w:space="0" w:color="000000"/>
              <w:bottom w:val="single" w:sz="4.636348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48" w:space="0" w:color="000000"/>
              <w:bottom w:val="single" w:sz="4.63634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48" w:space="0" w:color="000000"/>
              <w:bottom w:val="single" w:sz="4.63634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48" w:space="0" w:color="000000"/>
              <w:bottom w:val="single" w:sz="4.63634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48" w:space="0" w:color="000000"/>
              <w:bottom w:val="single" w:sz="4.636345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45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45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14" w:type="dxa"/>
            <w:tcBorders>
              <w:top w:val="single" w:sz="4.636345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45" w:space="0" w:color="000000"/>
              <w:bottom w:val="single" w:sz="4.636343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>
              <w:spacing w:before="0" w:after="0" w:line="220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62" w:type="dxa"/>
            <w:tcBorders>
              <w:top w:val="single" w:sz="4.636343" w:space="0" w:color="000000"/>
              <w:bottom w:val="single" w:sz="4.636341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  <w:tr>
        <w:trPr>
          <w:trHeight w:val="240" w:hRule="exact"/>
        </w:trPr>
        <w:tc>
          <w:tcPr>
            <w:tcW w:w="1831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1783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614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  <w:tc>
          <w:tcPr>
            <w:tcW w:w="2162" w:type="dxa"/>
            <w:tcBorders>
              <w:top w:val="single" w:sz="4.636341" w:space="0" w:color="000000"/>
              <w:bottom w:val="single" w:sz="4.636339" w:space="0" w:color="000000"/>
              <w:left w:val="single" w:sz="4.636246" w:space="0" w:color="000000"/>
              <w:right w:val="single" w:sz="4.636246" w:space="0" w:color="000000"/>
            </w:tcBorders>
          </w:tcPr>
          <w:p>
            <w:pPr/>
            <w:rPr/>
          </w:p>
        </w:tc>
      </w:tr>
    </w:tbl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100"/>
          <w:pgMar w:header="748" w:footer="954" w:top="940" w:bottom="1140" w:left="1220" w:right="1320"/>
          <w:headerReference w:type="even" r:id="rId125"/>
          <w:headerReference w:type="odd" r:id="rId126"/>
          <w:pgSz w:w="12240" w:h="15840"/>
        </w:sectPr>
      </w:pPr>
      <w:rPr/>
    </w:p>
    <w:p>
      <w:pPr>
        <w:spacing w:before="34" w:after="0" w:line="240" w:lineRule="auto"/>
        <w:ind w:left="220" w:right="5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2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0" w:right="272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2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20" w:right="212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2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4" w:after="0" w:line="241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9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8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ASAP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40" w:bottom="1140" w:left="1220" w:right="1320"/>
          <w:cols w:num="2" w:equalWidth="0">
            <w:col w:w="4616" w:space="572"/>
            <w:col w:w="451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748" w:footer="954" w:top="940" w:bottom="1140" w:left="1320" w:right="1320"/>
          <w:pgSz w:w="12240" w:h="15840"/>
        </w:sectPr>
      </w:pPr>
      <w:rPr/>
    </w:p>
    <w:p>
      <w:pPr>
        <w:spacing w:before="24" w:after="0" w:line="240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258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29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121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31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1" w:lineRule="auto"/>
        <w:ind w:left="120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37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9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1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38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7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40" w:bottom="1140" w:left="1320" w:right="1320"/>
          <w:cols w:num="2" w:equalWidth="0">
            <w:col w:w="4516" w:space="572"/>
            <w:col w:w="451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748" w:footer="954" w:top="940" w:bottom="1140" w:left="1320" w:right="1320"/>
          <w:pgSz w:w="12240" w:h="15840"/>
        </w:sectPr>
      </w:pPr>
      <w:rPr/>
    </w:p>
    <w:p>
      <w:pPr>
        <w:spacing w:before="24" w:after="0" w:line="240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ASAP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0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3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1" w:lineRule="auto"/>
        <w:ind w:left="12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lli,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left="120" w:right="28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39" w:lineRule="auto"/>
        <w:ind w:left="120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120" w:right="39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1" w:lineRule="auto"/>
        <w:ind w:left="120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39" w:lineRule="auto"/>
        <w:ind w:left="120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120" w:right="36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7" w:after="0" w:line="230" w:lineRule="exact"/>
        <w:ind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@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th</w:t>
      </w:r>
      <w:r>
        <w:rPr>
          <w:rFonts w:ascii="Times New Roman" w:hAnsi="Times New Roman" w:cs="Times New Roman" w:eastAsia="Times New Roman"/>
          <w:sz w:val="13"/>
          <w:szCs w:val="13"/>
          <w:spacing w:val="2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8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  <w:position w:val="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8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9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30" w:lineRule="exact"/>
        <w:ind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th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87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2" w:lineRule="auto"/>
        <w:ind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th</w:t>
      </w:r>
      <w:r>
        <w:rPr>
          <w:rFonts w:ascii="Times New Roman" w:hAnsi="Times New Roman" w:cs="Times New Roman" w:eastAsia="Times New Roman"/>
          <w:sz w:val="13"/>
          <w:szCs w:val="13"/>
          <w:spacing w:val="23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1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3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1" w:lineRule="auto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39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81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right="402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3" w:after="0" w:line="240" w:lineRule="auto"/>
        <w:ind w:right="32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39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39"/>
        </w:rPr>
        <w:t>/</w:t>
      </w:r>
      <w:hyperlink r:id="rId127">
        <w:r>
          <w:rPr>
            <w:rFonts w:ascii="Arial" w:hAnsi="Arial" w:cs="Arial" w:eastAsia="Arial"/>
            <w:sz w:val="22"/>
            <w:szCs w:val="22"/>
            <w:spacing w:val="1"/>
            <w:w w:val="99"/>
          </w:rPr>
          <w:t>w</w:t>
        </w:r>
        <w:r>
          <w:rPr>
            <w:rFonts w:ascii="Arial" w:hAnsi="Arial" w:cs="Arial" w:eastAsia="Arial"/>
            <w:sz w:val="22"/>
            <w:szCs w:val="22"/>
            <w:spacing w:val="-2"/>
            <w:w w:val="99"/>
          </w:rPr>
          <w:t>w</w:t>
        </w:r>
        <w:r>
          <w:rPr>
            <w:rFonts w:ascii="Arial" w:hAnsi="Arial" w:cs="Arial" w:eastAsia="Arial"/>
            <w:sz w:val="22"/>
            <w:szCs w:val="22"/>
            <w:spacing w:val="1"/>
            <w:w w:val="99"/>
          </w:rPr>
          <w:t>w</w:t>
        </w:r>
        <w:r>
          <w:rPr>
            <w:rFonts w:ascii="Arial" w:hAnsi="Arial" w:cs="Arial" w:eastAsia="Arial"/>
            <w:sz w:val="22"/>
            <w:szCs w:val="22"/>
            <w:spacing w:val="-1"/>
            <w:w w:val="90"/>
          </w:rPr>
          <w:t>.</w:t>
        </w:r>
        <w:r>
          <w:rPr>
            <w:rFonts w:ascii="Arial" w:hAnsi="Arial" w:cs="Arial" w:eastAsia="Arial"/>
            <w:sz w:val="22"/>
            <w:szCs w:val="22"/>
            <w:spacing w:val="-1"/>
            <w:w w:val="94"/>
          </w:rPr>
          <w:t>n</w:t>
        </w:r>
        <w:r>
          <w:rPr>
            <w:rFonts w:ascii="Arial" w:hAnsi="Arial" w:cs="Arial" w:eastAsia="Arial"/>
            <w:sz w:val="22"/>
            <w:szCs w:val="22"/>
            <w:spacing w:val="1"/>
            <w:w w:val="89"/>
          </w:rPr>
          <w:t>e</w:t>
        </w:r>
        <w:r>
          <w:rPr>
            <w:rFonts w:ascii="Arial" w:hAnsi="Arial" w:cs="Arial" w:eastAsia="Arial"/>
            <w:sz w:val="22"/>
            <w:szCs w:val="22"/>
            <w:spacing w:val="-2"/>
            <w:w w:val="120"/>
          </w:rPr>
          <w:t>t</w:t>
        </w:r>
        <w:r>
          <w:rPr>
            <w:rFonts w:ascii="Arial" w:hAnsi="Arial" w:cs="Arial" w:eastAsia="Arial"/>
            <w:sz w:val="22"/>
            <w:szCs w:val="22"/>
            <w:spacing w:val="2"/>
            <w:w w:val="96"/>
          </w:rPr>
          <w:t>m</w:t>
        </w:r>
        <w:r>
          <w:rPr>
            <w:rFonts w:ascii="Arial" w:hAnsi="Arial" w:cs="Arial" w:eastAsia="Arial"/>
            <w:sz w:val="22"/>
            <w:szCs w:val="22"/>
            <w:spacing w:val="-1"/>
            <w:w w:val="94"/>
          </w:rPr>
          <w:t>b</w:t>
        </w:r>
        <w:r>
          <w:rPr>
            <w:rFonts w:ascii="Arial" w:hAnsi="Arial" w:cs="Arial" w:eastAsia="Arial"/>
            <w:sz w:val="22"/>
            <w:szCs w:val="22"/>
            <w:spacing w:val="0"/>
            <w:w w:val="86"/>
          </w:rPr>
          <w:t>a</w:t>
        </w:r>
        <w:r>
          <w:rPr>
            <w:rFonts w:ascii="Arial" w:hAnsi="Arial" w:cs="Arial" w:eastAsia="Arial"/>
            <w:sz w:val="22"/>
            <w:szCs w:val="22"/>
            <w:spacing w:val="-1"/>
            <w:w w:val="90"/>
          </w:rPr>
          <w:t>.</w:t>
        </w:r>
        <w:r>
          <w:rPr>
            <w:rFonts w:ascii="Arial" w:hAnsi="Arial" w:cs="Arial" w:eastAsia="Arial"/>
            <w:sz w:val="22"/>
            <w:szCs w:val="22"/>
            <w:spacing w:val="0"/>
            <w:w w:val="84"/>
          </w:rPr>
          <w:t>c</w:t>
        </w:r>
        <w:r>
          <w:rPr>
            <w:rFonts w:ascii="Arial" w:hAnsi="Arial" w:cs="Arial" w:eastAsia="Arial"/>
            <w:sz w:val="22"/>
            <w:szCs w:val="22"/>
            <w:spacing w:val="-1"/>
            <w:w w:val="95"/>
          </w:rPr>
          <w:t>o</w:t>
        </w:r>
        <w:r>
          <w:rPr>
            <w:rFonts w:ascii="Arial" w:hAnsi="Arial" w:cs="Arial" w:eastAsia="Arial"/>
            <w:sz w:val="22"/>
            <w:szCs w:val="22"/>
            <w:spacing w:val="-1"/>
            <w:w w:val="96"/>
          </w:rPr>
          <w:t>m</w:t>
        </w:r>
        <w:r>
          <w:rPr>
            <w:rFonts w:ascii="Arial" w:hAnsi="Arial" w:cs="Arial" w:eastAsia="Arial"/>
            <w:sz w:val="22"/>
            <w:szCs w:val="22"/>
            <w:spacing w:val="1"/>
            <w:w w:val="139"/>
          </w:rPr>
          <w:t>/</w:t>
        </w:r>
        <w:r>
          <w:rPr>
            <w:rFonts w:ascii="Arial" w:hAnsi="Arial" w:cs="Arial" w:eastAsia="Arial"/>
            <w:sz w:val="22"/>
            <w:szCs w:val="22"/>
            <w:spacing w:val="1"/>
            <w:w w:val="95"/>
          </w:rPr>
          <w:t>o</w:t>
        </w:r>
        <w:r>
          <w:rPr>
            <w:rFonts w:ascii="Arial" w:hAnsi="Arial" w:cs="Arial" w:eastAsia="Arial"/>
            <w:sz w:val="22"/>
            <w:szCs w:val="22"/>
            <w:spacing w:val="-3"/>
            <w:w w:val="94"/>
          </w:rPr>
          <w:t>p</w:t>
        </w:r>
        <w:r>
          <w:rPr>
            <w:rFonts w:ascii="Arial" w:hAnsi="Arial" w:cs="Arial" w:eastAsia="Arial"/>
            <w:sz w:val="22"/>
            <w:szCs w:val="22"/>
            <w:spacing w:val="1"/>
            <w:w w:val="89"/>
          </w:rPr>
          <w:t>e</w:t>
        </w:r>
        <w:r>
          <w:rPr>
            <w:rFonts w:ascii="Arial" w:hAnsi="Arial" w:cs="Arial" w:eastAsia="Arial"/>
            <w:sz w:val="22"/>
            <w:szCs w:val="22"/>
            <w:spacing w:val="0"/>
            <w:w w:val="104"/>
          </w:rPr>
          <w:t>r</w:t>
        </w:r>
        <w:r>
          <w:rPr>
            <w:rFonts w:ascii="Arial" w:hAnsi="Arial" w:cs="Arial" w:eastAsia="Arial"/>
            <w:sz w:val="22"/>
            <w:szCs w:val="22"/>
            <w:spacing w:val="-2"/>
            <w:w w:val="86"/>
          </w:rPr>
          <w:t>a</w:t>
        </w:r>
        <w:r>
          <w:rPr>
            <w:rFonts w:ascii="Arial" w:hAnsi="Arial" w:cs="Arial" w:eastAsia="Arial"/>
            <w:sz w:val="22"/>
            <w:szCs w:val="22"/>
            <w:spacing w:val="1"/>
            <w:w w:val="12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3"/>
          </w:rPr>
          <w:t>i</w:t>
        </w:r>
        <w:r>
          <w:rPr>
            <w:rFonts w:ascii="Arial" w:hAnsi="Arial" w:cs="Arial" w:eastAsia="Arial"/>
            <w:sz w:val="22"/>
            <w:szCs w:val="22"/>
            <w:spacing w:val="1"/>
            <w:w w:val="95"/>
          </w:rPr>
          <w:t>o</w:t>
        </w:r>
        <w:r>
          <w:rPr>
            <w:rFonts w:ascii="Arial" w:hAnsi="Arial" w:cs="Arial" w:eastAsia="Arial"/>
            <w:sz w:val="22"/>
            <w:szCs w:val="22"/>
            <w:spacing w:val="-1"/>
            <w:w w:val="94"/>
          </w:rPr>
          <w:t>n</w:t>
        </w:r>
        <w:r>
          <w:rPr>
            <w:rFonts w:ascii="Arial" w:hAnsi="Arial" w:cs="Arial" w:eastAsia="Arial"/>
            <w:sz w:val="22"/>
            <w:szCs w:val="22"/>
            <w:spacing w:val="0"/>
            <w:w w:val="78"/>
          </w:rPr>
          <w:t>s</w:t>
        </w:r>
        <w:r>
          <w:rPr>
            <w:rFonts w:ascii="Arial" w:hAnsi="Arial" w:cs="Arial" w:eastAsia="Arial"/>
            <w:sz w:val="22"/>
            <w:szCs w:val="22"/>
            <w:spacing w:val="1"/>
            <w:w w:val="139"/>
          </w:rPr>
          <w:t>/</w:t>
        </w:r>
        <w:r>
          <w:rPr>
            <w:rFonts w:ascii="Arial" w:hAnsi="Arial" w:cs="Arial" w:eastAsia="Arial"/>
            <w:sz w:val="22"/>
            <w:szCs w:val="22"/>
            <w:spacing w:val="-1"/>
            <w:w w:val="94"/>
          </w:rPr>
          <w:t>p</w:t>
        </w:r>
        <w:r>
          <w:rPr>
            <w:rFonts w:ascii="Arial" w:hAnsi="Arial" w:cs="Arial" w:eastAsia="Arial"/>
            <w:sz w:val="22"/>
            <w:szCs w:val="22"/>
            <w:spacing w:val="-2"/>
            <w:w w:val="104"/>
          </w:rPr>
          <w:t>r</w:t>
        </w:r>
        <w:r>
          <w:rPr>
            <w:rFonts w:ascii="Arial" w:hAnsi="Arial" w:cs="Arial" w:eastAsia="Arial"/>
            <w:sz w:val="22"/>
            <w:szCs w:val="22"/>
            <w:spacing w:val="1"/>
            <w:w w:val="95"/>
          </w:rPr>
          <w:t>o</w:t>
        </w:r>
        <w:r>
          <w:rPr>
            <w:rFonts w:ascii="Arial" w:hAnsi="Arial" w:cs="Arial" w:eastAsia="Arial"/>
            <w:sz w:val="22"/>
            <w:szCs w:val="22"/>
            <w:spacing w:val="0"/>
            <w:w w:val="107"/>
          </w:rPr>
          <w:t>j</w:t>
        </w:r>
        <w:r>
          <w:rPr>
            <w:rFonts w:ascii="Arial" w:hAnsi="Arial" w:cs="Arial" w:eastAsia="Arial"/>
            <w:sz w:val="22"/>
            <w:szCs w:val="22"/>
            <w:spacing w:val="-2"/>
            <w:w w:val="89"/>
          </w:rPr>
          <w:t>e</w:t>
        </w:r>
        <w:r>
          <w:rPr>
            <w:rFonts w:ascii="Arial" w:hAnsi="Arial" w:cs="Arial" w:eastAsia="Arial"/>
            <w:sz w:val="22"/>
            <w:szCs w:val="22"/>
            <w:spacing w:val="0"/>
            <w:w w:val="84"/>
          </w:rPr>
          <w:t>c</w:t>
        </w:r>
        <w:r>
          <w:rPr>
            <w:rFonts w:ascii="Arial" w:hAnsi="Arial" w:cs="Arial" w:eastAsia="Arial"/>
            <w:sz w:val="22"/>
            <w:szCs w:val="22"/>
            <w:spacing w:val="-2"/>
            <w:w w:val="120"/>
          </w:rPr>
          <w:t>t</w:t>
        </w:r>
        <w:r>
          <w:rPr>
            <w:rFonts w:ascii="Arial" w:hAnsi="Arial" w:cs="Arial" w:eastAsia="Arial"/>
            <w:sz w:val="22"/>
            <w:szCs w:val="22"/>
            <w:spacing w:val="1"/>
            <w:w w:val="139"/>
          </w:rPr>
          <w:t>/</w:t>
        </w:r>
        <w:r>
          <w:rPr>
            <w:rFonts w:ascii="Arial" w:hAnsi="Arial" w:cs="Arial" w:eastAsia="Arial"/>
            <w:sz w:val="22"/>
            <w:szCs w:val="22"/>
            <w:spacing w:val="1"/>
            <w:w w:val="99"/>
          </w:rPr>
          <w:t>w</w:t>
        </w:r>
        <w:r>
          <w:rPr>
            <w:rFonts w:ascii="Arial" w:hAnsi="Arial" w:cs="Arial" w:eastAsia="Arial"/>
            <w:sz w:val="22"/>
            <w:szCs w:val="22"/>
            <w:spacing w:val="-1"/>
            <w:w w:val="94"/>
          </w:rPr>
          <w:t>b</w:t>
        </w:r>
        <w:r>
          <w:rPr>
            <w:rFonts w:ascii="Arial" w:hAnsi="Arial" w:cs="Arial" w:eastAsia="Arial"/>
            <w:sz w:val="22"/>
            <w:szCs w:val="22"/>
            <w:spacing w:val="-2"/>
            <w:w w:val="78"/>
          </w:rPr>
          <w:t>s</w:t>
        </w:r>
        <w:r>
          <w:rPr>
            <w:rFonts w:ascii="Arial" w:hAnsi="Arial" w:cs="Arial" w:eastAsia="Arial"/>
            <w:sz w:val="22"/>
            <w:szCs w:val="22"/>
            <w:spacing w:val="0"/>
            <w:w w:val="139"/>
          </w:rPr>
          <w:t>/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</w:r>
      </w:hyperlink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right="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:/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30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40" w:bottom="1140" w:left="1320" w:right="1320"/>
          <w:cols w:num="2" w:equalWidth="0">
            <w:col w:w="4516" w:space="572"/>
            <w:col w:w="451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4" w:after="0" w:line="276" w:lineRule="auto"/>
        <w:ind w:left="120" w:right="500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il: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6"/>
          <w:w w:val="100"/>
        </w:rPr>
      </w:r>
      <w:hyperlink r:id="rId128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i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2"/>
            <w:w w:val="100"/>
            <w:u w:val="single" w:color="0000FF"/>
          </w:rPr>
          <w:t>@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i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  <w:t>b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i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3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3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3"/>
            <w:w w:val="100"/>
            <w:u w:val="single" w:color="0000FF"/>
          </w:rPr>
          <w:t>g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3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3"/>
            <w:w w:val="100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3"/>
            <w:w w:val="100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sectPr>
      <w:pgMar w:header="748" w:footer="954" w:top="940" w:bottom="1140" w:left="1320" w:right="134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119659pt;margin-top:733.27655pt;width:127.737208pt;height:23.479991pt;mso-position-horizontal-relative:page;mso-position-vertical-relative:page;z-index:-1461" type="#_x0000_t202" filled="f" stroked="f">
          <v:textbox inset="0,0,0,0">
            <w:txbxContent>
              <w:p>
                <w:pPr>
                  <w:spacing w:before="0" w:after="0" w:line="215" w:lineRule="exact"/>
                  <w:ind w:left="-15" w:right="-35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99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9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597" w:right="576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99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9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119888pt;margin-top:733.27655pt;width:127.737208pt;height:23.479991pt;mso-position-horizontal-relative:page;mso-position-vertical-relative:page;z-index:-1460" type="#_x0000_t202" filled="f" stroked="f">
          <v:textbox inset="0,0,0,0">
            <w:txbxContent>
              <w:p>
                <w:pPr>
                  <w:spacing w:before="0" w:after="0" w:line="215" w:lineRule="exact"/>
                  <w:ind w:left="-15" w:right="-35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99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9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597" w:right="576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99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99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9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99382pt;margin-top:36.436859pt;width:13.890396pt;height:11.959996pt;mso-position-horizontal-relative:page;mso-position-vertical-relative:page;z-index:-1465" type="#_x0000_t202" filled="f" stroked="f">
          <v:textbox inset="0,0,0,0">
            <w:txbxContent>
              <w:p>
                <w:pPr>
                  <w:spacing w:before="0" w:after="0" w:line="21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1.399933pt;margin-top:36.436859pt;width:309.083179pt;height:11.959996pt;mso-position-horizontal-relative:page;mso-position-vertical-relative:page;z-index:-1464" type="#_x0000_t202" filled="f" stroked="f">
          <v:textbox inset="0,0,0,0">
            <w:txbxContent>
              <w:p>
                <w:pPr>
                  <w:spacing w:before="0" w:after="0" w:line="21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6.959915pt;margin-top:36.436859pt;width:198.01033pt;height:11.959996pt;mso-position-horizontal-relative:page;mso-position-vertical-relative:page;z-index:-1463" type="#_x0000_t202" filled="f" stroked="f">
          <v:textbox inset="0,0,0,0">
            <w:txbxContent>
              <w:p>
                <w:pPr>
                  <w:spacing w:before="0" w:after="0" w:line="21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19861pt;margin-top:36.436859pt;width:13.890403pt;height:11.959996pt;mso-position-horizontal-relative:page;mso-position-vertical-relative:page;z-index:-1462" type="#_x0000_t202" filled="f" stroked="f">
          <v:textbox inset="0,0,0,0">
            <w:txbxContent>
              <w:p>
                <w:pPr>
                  <w:spacing w:before="0" w:after="0" w:line="21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99382pt;margin-top:36.436859pt;width:18.930395pt;height:11.959996pt;mso-position-horizontal-relative:page;mso-position-vertical-relative:page;z-index:-1459" type="#_x0000_t202" filled="f" stroked="f">
          <v:textbox inset="0,0,0,0">
            <w:txbxContent>
              <w:p>
                <w:pPr>
                  <w:spacing w:before="0" w:after="0" w:line="21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1.399933pt;margin-top:36.436859pt;width:309.083179pt;height:11.959996pt;mso-position-horizontal-relative:page;mso-position-vertical-relative:page;z-index:-1458" type="#_x0000_t202" filled="f" stroked="f">
          <v:textbox inset="0,0,0,0">
            <w:txbxContent>
              <w:p>
                <w:pPr>
                  <w:spacing w:before="0" w:after="0" w:line="21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6.959915pt;margin-top:36.436859pt;width:198.01033pt;height:11.959996pt;mso-position-horizontal-relative:page;mso-position-vertical-relative:page;z-index:-1457" type="#_x0000_t202" filled="f" stroked="f">
          <v:textbox inset="0,0,0,0">
            <w:txbxContent>
              <w:p>
                <w:pPr>
                  <w:spacing w:before="0" w:after="0" w:line="21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999329pt;margin-top:36.436859pt;width:18.930409pt;height:11.959996pt;mso-position-horizontal-relative:page;mso-position-vertical-relative:page;z-index:-1456" type="#_x0000_t202" filled="f" stroked="f">
          <v:textbox inset="0,0,0,0">
            <w:txbxContent>
              <w:p>
                <w:pPr>
                  <w:spacing w:before="0" w:after="0" w:line="21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mailto:UK%2Ca.momoh@cranfield.ac.uk" TargetMode="External"/><Relationship Id="rId12" Type="http://schemas.openxmlformats.org/officeDocument/2006/relationships/hyperlink" Target="mailto:r.roy@cranfield.ac.uk" TargetMode="External"/><Relationship Id="rId13" Type="http://schemas.openxmlformats.org/officeDocument/2006/relationships/hyperlink" Target="mailto:UK%2Ce.shehab@cranfield.ac.uk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image" Target="media/image60.png"/><Relationship Id="rId74" Type="http://schemas.openxmlformats.org/officeDocument/2006/relationships/image" Target="media/image61.png"/><Relationship Id="rId75" Type="http://schemas.openxmlformats.org/officeDocument/2006/relationships/image" Target="media/image62.png"/><Relationship Id="rId76" Type="http://schemas.openxmlformats.org/officeDocument/2006/relationships/image" Target="media/image63.png"/><Relationship Id="rId77" Type="http://schemas.openxmlformats.org/officeDocument/2006/relationships/image" Target="media/image64.png"/><Relationship Id="rId78" Type="http://schemas.openxmlformats.org/officeDocument/2006/relationships/image" Target="media/image65.png"/><Relationship Id="rId79" Type="http://schemas.openxmlformats.org/officeDocument/2006/relationships/image" Target="media/image66.png"/><Relationship Id="rId80" Type="http://schemas.openxmlformats.org/officeDocument/2006/relationships/image" Target="media/image67.png"/><Relationship Id="rId81" Type="http://schemas.openxmlformats.org/officeDocument/2006/relationships/image" Target="media/image68.png"/><Relationship Id="rId82" Type="http://schemas.openxmlformats.org/officeDocument/2006/relationships/image" Target="media/image69.png"/><Relationship Id="rId83" Type="http://schemas.openxmlformats.org/officeDocument/2006/relationships/image" Target="media/image70.png"/><Relationship Id="rId84" Type="http://schemas.openxmlformats.org/officeDocument/2006/relationships/image" Target="media/image71.png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image" Target="media/image75.png"/><Relationship Id="rId89" Type="http://schemas.openxmlformats.org/officeDocument/2006/relationships/image" Target="media/image76.png"/><Relationship Id="rId90" Type="http://schemas.openxmlformats.org/officeDocument/2006/relationships/image" Target="media/image77.png"/><Relationship Id="rId91" Type="http://schemas.openxmlformats.org/officeDocument/2006/relationships/image" Target="media/image78.png"/><Relationship Id="rId92" Type="http://schemas.openxmlformats.org/officeDocument/2006/relationships/image" Target="media/image79.png"/><Relationship Id="rId93" Type="http://schemas.openxmlformats.org/officeDocument/2006/relationships/image" Target="media/image80.png"/><Relationship Id="rId94" Type="http://schemas.openxmlformats.org/officeDocument/2006/relationships/image" Target="media/image81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100" Type="http://schemas.openxmlformats.org/officeDocument/2006/relationships/image" Target="media/image87.png"/><Relationship Id="rId101" Type="http://schemas.openxmlformats.org/officeDocument/2006/relationships/image" Target="media/image88.png"/><Relationship Id="rId102" Type="http://schemas.openxmlformats.org/officeDocument/2006/relationships/image" Target="media/image89.png"/><Relationship Id="rId103" Type="http://schemas.openxmlformats.org/officeDocument/2006/relationships/image" Target="media/image90.png"/><Relationship Id="rId104" Type="http://schemas.openxmlformats.org/officeDocument/2006/relationships/image" Target="media/image91.png"/><Relationship Id="rId105" Type="http://schemas.openxmlformats.org/officeDocument/2006/relationships/image" Target="media/image92.png"/><Relationship Id="rId106" Type="http://schemas.openxmlformats.org/officeDocument/2006/relationships/image" Target="media/image93.png"/><Relationship Id="rId107" Type="http://schemas.openxmlformats.org/officeDocument/2006/relationships/image" Target="media/image94.png"/><Relationship Id="rId108" Type="http://schemas.openxmlformats.org/officeDocument/2006/relationships/image" Target="media/image95.png"/><Relationship Id="rId109" Type="http://schemas.openxmlformats.org/officeDocument/2006/relationships/image" Target="media/image96.png"/><Relationship Id="rId110" Type="http://schemas.openxmlformats.org/officeDocument/2006/relationships/image" Target="media/image97.png"/><Relationship Id="rId111" Type="http://schemas.openxmlformats.org/officeDocument/2006/relationships/image" Target="media/image98.png"/><Relationship Id="rId112" Type="http://schemas.openxmlformats.org/officeDocument/2006/relationships/image" Target="media/image99.png"/><Relationship Id="rId113" Type="http://schemas.openxmlformats.org/officeDocument/2006/relationships/image" Target="media/image100.png"/><Relationship Id="rId114" Type="http://schemas.openxmlformats.org/officeDocument/2006/relationships/image" Target="media/image101.png"/><Relationship Id="rId115" Type="http://schemas.openxmlformats.org/officeDocument/2006/relationships/image" Target="media/image102.png"/><Relationship Id="rId116" Type="http://schemas.openxmlformats.org/officeDocument/2006/relationships/image" Target="media/image103.png"/><Relationship Id="rId117" Type="http://schemas.openxmlformats.org/officeDocument/2006/relationships/image" Target="media/image104.png"/><Relationship Id="rId118" Type="http://schemas.openxmlformats.org/officeDocument/2006/relationships/image" Target="media/image105.png"/><Relationship Id="rId119" Type="http://schemas.openxmlformats.org/officeDocument/2006/relationships/image" Target="media/image106.png"/><Relationship Id="rId120" Type="http://schemas.openxmlformats.org/officeDocument/2006/relationships/image" Target="media/image107.png"/><Relationship Id="rId121" Type="http://schemas.openxmlformats.org/officeDocument/2006/relationships/image" Target="media/image108.png"/><Relationship Id="rId122" Type="http://schemas.openxmlformats.org/officeDocument/2006/relationships/image" Target="media/image109.png"/><Relationship Id="rId123" Type="http://schemas.openxmlformats.org/officeDocument/2006/relationships/image" Target="media/image110.png"/><Relationship Id="rId124" Type="http://schemas.openxmlformats.org/officeDocument/2006/relationships/image" Target="media/image111.png"/><Relationship Id="rId125" Type="http://schemas.openxmlformats.org/officeDocument/2006/relationships/header" Target="header3.xml"/><Relationship Id="rId126" Type="http://schemas.openxmlformats.org/officeDocument/2006/relationships/header" Target="header4.xml"/><Relationship Id="rId127" Type="http://schemas.openxmlformats.org/officeDocument/2006/relationships/hyperlink" Target="http://www.netmba.com/operations/project/wbs/" TargetMode="External"/><Relationship Id="rId128" Type="http://schemas.openxmlformats.org/officeDocument/2006/relationships/hyperlink" Target="mailto:admin@ibima.or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Microsoft Word - v6n15.doc</dc:title>
  <dcterms:created xsi:type="dcterms:W3CDTF">2011-10-03T01:51:36Z</dcterms:created>
  <dcterms:modified xsi:type="dcterms:W3CDTF">2011-10-03T01:51:36Z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2008-10-20T00:00:00Z</vt:filetime>
  </property>
  <property fmtid="{D5CDD505-2E9C-101B-9397-08002B2CF9AE}" pid="3" name="LastSaved">
    <vt:filetime>2011-10-02T00:00:00Z</vt:filetime>
  </property>
</Properties>
</file>